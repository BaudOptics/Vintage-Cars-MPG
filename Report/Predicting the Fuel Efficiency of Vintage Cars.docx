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00530" w:displacedByCustomXml="next"/>
    <w:sdt>
      <w:sdtPr>
        <w:id w:val="20062368"/>
        <w:placeholder>
          <w:docPart w:val="C1D90621573F46CCBAF422409016913D"/>
        </w:placeholder>
        <w:temporary/>
        <w:showingPlcHdr/>
        <w15:appearance w15:val="hidden"/>
      </w:sdtPr>
      <w:sdtEndPr/>
      <w:sdtContent>
        <w:p w14:paraId="2A88DFD8" w14:textId="77777777" w:rsidR="0003123C" w:rsidRPr="00E237E8" w:rsidRDefault="00347AF5" w:rsidP="00483866">
          <w:pPr>
            <w:pStyle w:val="Heading1"/>
            <w:tabs>
              <w:tab w:val="left" w:pos="284"/>
            </w:tabs>
            <w:ind w:left="360"/>
          </w:pPr>
          <w:r w:rsidRPr="00FC3D6E">
            <w:rPr>
              <w:rFonts w:ascii="Segoe UI Emoji" w:hAnsi="Segoe UI Emoji"/>
              <w:color w:val="DC3545"/>
              <w:sz w:val="48"/>
              <w:szCs w:val="48"/>
            </w:rPr>
            <w:t>Executive Summary</w:t>
          </w:r>
        </w:p>
      </w:sdtContent>
    </w:sdt>
    <w:bookmarkEnd w:id="0" w:displacedByCustomXml="prev"/>
    <w:p w14:paraId="6DE24651" w14:textId="1B3EB237" w:rsidR="00483866" w:rsidRDefault="00483866" w:rsidP="006B3FC5">
      <w:pPr>
        <w:jc w:val="both"/>
        <w:rPr>
          <w:rFonts w:ascii="Segoe UI Emoji" w:hAnsi="Segoe UI Emoji"/>
        </w:rPr>
      </w:pPr>
      <w:r w:rsidRPr="00483866">
        <w:rPr>
          <w:rFonts w:ascii="Segoe UI Emoji" w:hAnsi="Segoe UI Emoji"/>
        </w:rPr>
        <w:t xml:space="preserve">As 1970 dawned the world’s cars averaged 149 horsepower and 17 miles per gallon… </w:t>
      </w:r>
      <w:r>
        <w:rPr>
          <w:rFonts w:ascii="Segoe UI Emoji" w:hAnsi="Segoe UI Emoji"/>
        </w:rPr>
        <w:t xml:space="preserve">but two conflicts </w:t>
      </w:r>
      <w:r w:rsidR="00696297">
        <w:rPr>
          <w:rFonts w:ascii="Segoe UI Emoji" w:hAnsi="Segoe UI Emoji"/>
        </w:rPr>
        <w:t>curtailed</w:t>
      </w:r>
      <w:r>
        <w:rPr>
          <w:rFonts w:ascii="Segoe UI Emoji" w:hAnsi="Segoe UI Emoji"/>
        </w:rPr>
        <w:t xml:space="preserve"> the world’s oil supply and auto manufacturers </w:t>
      </w:r>
      <w:r w:rsidR="00696297">
        <w:rPr>
          <w:rFonts w:ascii="Segoe UI Emoji" w:hAnsi="Segoe UI Emoji"/>
        </w:rPr>
        <w:t>scrambled</w:t>
      </w:r>
      <w:r>
        <w:rPr>
          <w:rFonts w:ascii="Segoe UI Emoji" w:hAnsi="Segoe UI Emoji"/>
        </w:rPr>
        <w:t xml:space="preserve"> to offer more </w:t>
      </w:r>
      <w:r w:rsidR="00FC3D6E">
        <w:rPr>
          <w:rFonts w:ascii="Segoe UI Emoji" w:hAnsi="Segoe UI Emoji"/>
        </w:rPr>
        <w:t>fuel-efficient</w:t>
      </w:r>
      <w:r>
        <w:rPr>
          <w:rFonts w:ascii="Segoe UI Emoji" w:hAnsi="Segoe UI Emoji"/>
        </w:rPr>
        <w:t xml:space="preserve"> automobiles.</w:t>
      </w:r>
    </w:p>
    <w:p w14:paraId="1A6AE344" w14:textId="42A0EC85" w:rsidR="00696297" w:rsidRDefault="00696297" w:rsidP="006B3FC5">
      <w:pPr>
        <w:jc w:val="both"/>
        <w:rPr>
          <w:rFonts w:ascii="Segoe UI Emoji" w:hAnsi="Segoe UI Emoji"/>
        </w:rPr>
      </w:pPr>
      <w:r>
        <w:rPr>
          <w:rFonts w:ascii="Segoe UI Emoji" w:hAnsi="Segoe UI Emoji"/>
          <w:noProof/>
        </w:rPr>
        <w:drawing>
          <wp:anchor distT="0" distB="0" distL="114300" distR="114300" simplePos="0" relativeHeight="251658240" behindDoc="0" locked="0" layoutInCell="1" allowOverlap="1" wp14:anchorId="66DF0881" wp14:editId="7F5D998D">
            <wp:simplePos x="0" y="0"/>
            <wp:positionH relativeFrom="margin">
              <wp:posOffset>2752725</wp:posOffset>
            </wp:positionH>
            <wp:positionV relativeFrom="paragraph">
              <wp:posOffset>69850</wp:posOffset>
            </wp:positionV>
            <wp:extent cx="3176270" cy="205930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CB7" w:rsidRPr="00F34CB7">
        <w:rPr>
          <w:rFonts w:ascii="Segoe UI Emoji" w:hAnsi="Segoe UI Emoji"/>
        </w:rPr>
        <w:t>Hop in and take a journey throughout the 1970s with us as we first visualize oil prices and fuel efficiency throughout the decade</w:t>
      </w:r>
      <w:r w:rsidR="00F34CB7">
        <w:rPr>
          <w:rFonts w:ascii="Segoe UI Emoji" w:hAnsi="Segoe UI Emoji"/>
        </w:rPr>
        <w:t xml:space="preserve"> using Tableau</w:t>
      </w:r>
      <w:r w:rsidR="00F34CB7" w:rsidRPr="00F34CB7">
        <w:rPr>
          <w:rFonts w:ascii="Segoe UI Emoji" w:hAnsi="Segoe UI Emoji"/>
        </w:rPr>
        <w:t xml:space="preserve">. </w:t>
      </w:r>
    </w:p>
    <w:p w14:paraId="0BF88A08" w14:textId="2FA13369" w:rsidR="00F34CB7" w:rsidRDefault="00F34CB7" w:rsidP="006B3FC5">
      <w:pPr>
        <w:jc w:val="both"/>
        <w:rPr>
          <w:rFonts w:ascii="Segoe UI Emoji" w:hAnsi="Segoe UI Emoji"/>
        </w:rPr>
      </w:pPr>
      <w:r w:rsidRPr="00F34CB7">
        <w:rPr>
          <w:rFonts w:ascii="Segoe UI Emoji" w:hAnsi="Segoe UI Emoji"/>
        </w:rPr>
        <w:t>Then we</w:t>
      </w:r>
      <w:r>
        <w:rPr>
          <w:rFonts w:ascii="Segoe UI Emoji" w:hAnsi="Segoe UI Emoji"/>
        </w:rPr>
        <w:t xml:space="preserve"> will</w:t>
      </w:r>
      <w:r w:rsidRPr="00F34CB7">
        <w:rPr>
          <w:rFonts w:ascii="Segoe UI Emoji" w:hAnsi="Segoe UI Emoji"/>
        </w:rPr>
        <w:t xml:space="preserve"> pop the hood and see </w:t>
      </w:r>
      <w:r>
        <w:rPr>
          <w:rFonts w:ascii="Segoe UI Emoji" w:hAnsi="Segoe UI Emoji"/>
        </w:rPr>
        <w:t>how reductions in vehicle weight, engine displacement, and horsepower</w:t>
      </w:r>
      <w:r w:rsidRPr="00F34CB7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>brought</w:t>
      </w:r>
      <w:r w:rsidRPr="00F34CB7">
        <w:rPr>
          <w:rFonts w:ascii="Segoe UI Emoji" w:hAnsi="Segoe UI Emoji"/>
        </w:rPr>
        <w:t xml:space="preserve"> about an 88% improvement in fuel efficiency by 1982. </w:t>
      </w:r>
    </w:p>
    <w:p w14:paraId="5A65E0B0" w14:textId="6E414ECA" w:rsidR="006B3FC5" w:rsidRDefault="00F34CB7" w:rsidP="006B3FC5">
      <w:pPr>
        <w:jc w:val="both"/>
        <w:rPr>
          <w:rFonts w:ascii="Segoe UI Emoji" w:hAnsi="Segoe UI Emoji"/>
        </w:rPr>
      </w:pPr>
      <w:r w:rsidRPr="00F34CB7">
        <w:rPr>
          <w:rFonts w:ascii="Segoe UI Emoji" w:hAnsi="Segoe UI Emoji"/>
        </w:rPr>
        <w:t>As you</w:t>
      </w:r>
      <w:r>
        <w:rPr>
          <w:rFonts w:ascii="Segoe UI Emoji" w:hAnsi="Segoe UI Emoji"/>
        </w:rPr>
        <w:t xml:space="preserve"> </w:t>
      </w:r>
      <w:r w:rsidR="00696297">
        <w:rPr>
          <w:rFonts w:ascii="Segoe UI Emoji" w:hAnsi="Segoe UI Emoji"/>
        </w:rPr>
        <w:t>flip</w:t>
      </w:r>
      <w:r w:rsidRPr="00F34CB7">
        <w:rPr>
          <w:rFonts w:ascii="Segoe UI Emoji" w:hAnsi="Segoe UI Emoji"/>
        </w:rPr>
        <w:t xml:space="preserve"> through the latest digital copy of Hemmings, debating between a 1970 Pontiac GTO “The Judge” or an iconic 1975 Rolls Royce Silver Shadow, the Machine Learning models will predict the gas mileage you’ll experience with your “new” vintage beauty.</w:t>
      </w:r>
      <w:r w:rsidR="006B3FC5">
        <w:rPr>
          <w:rFonts w:ascii="Segoe UI Emoji" w:hAnsi="Segoe UI Emoji"/>
        </w:rPr>
        <w:t xml:space="preserve">  </w:t>
      </w:r>
    </w:p>
    <w:p w14:paraId="6AE76537" w14:textId="395E47F1" w:rsidR="00FC3D6E" w:rsidRDefault="006B3FC5" w:rsidP="006B3FC5">
      <w:pPr>
        <w:jc w:val="both"/>
        <w:rPr>
          <w:rFonts w:ascii="Segoe UI Emoji" w:hAnsi="Segoe UI Emoji"/>
        </w:rPr>
      </w:pPr>
      <w:r>
        <w:rPr>
          <w:rFonts w:ascii="Segoe UI Emoji" w:hAnsi="Segoe UI Emoji"/>
        </w:rPr>
        <w:t xml:space="preserve">The </w:t>
      </w:r>
      <w:r w:rsidR="002E2EFC">
        <w:rPr>
          <w:rFonts w:ascii="Segoe UI Emoji" w:hAnsi="Segoe UI Emoji"/>
        </w:rPr>
        <w:t>correlation tools</w:t>
      </w:r>
      <w:r>
        <w:rPr>
          <w:rFonts w:ascii="Segoe UI Emoji" w:hAnsi="Segoe UI Emoji"/>
        </w:rPr>
        <w:t xml:space="preserve"> evaluate which characteristics have the most, and least, effect on gas mileage.  Several models are </w:t>
      </w:r>
      <w:r w:rsidR="002E2EFC">
        <w:rPr>
          <w:rFonts w:ascii="Segoe UI Emoji" w:hAnsi="Segoe UI Emoji"/>
        </w:rPr>
        <w:t xml:space="preserve">then </w:t>
      </w:r>
      <w:r>
        <w:rPr>
          <w:rFonts w:ascii="Segoe UI Emoji" w:hAnsi="Segoe UI Emoji"/>
        </w:rPr>
        <w:t>evaluated for their explanatory power of the dataset with the Random Forest ultimately selected as the best.</w:t>
      </w:r>
    </w:p>
    <w:p w14:paraId="0EA1F1E8" w14:textId="240AB951" w:rsidR="006B3FC5" w:rsidRPr="00F34CB7" w:rsidRDefault="002E2EFC" w:rsidP="006B3FC5">
      <w:pPr>
        <w:rPr>
          <w:rFonts w:ascii="Segoe UI Emoji" w:hAnsi="Segoe UI Emoji"/>
        </w:rPr>
      </w:pPr>
      <w:r>
        <w:rPr>
          <w:rStyle w:val="Strong"/>
          <w:rFonts w:ascii="Segoe UI Emoji" w:hAnsi="Segoe UI Emoji"/>
          <w:noProof/>
        </w:rPr>
        <w:drawing>
          <wp:anchor distT="0" distB="0" distL="114300" distR="114300" simplePos="0" relativeHeight="251660288" behindDoc="0" locked="0" layoutInCell="1" allowOverlap="1" wp14:anchorId="3163C336" wp14:editId="5E1F55E0">
            <wp:simplePos x="0" y="0"/>
            <wp:positionH relativeFrom="margin">
              <wp:posOffset>1343025</wp:posOffset>
            </wp:positionH>
            <wp:positionV relativeFrom="paragraph">
              <wp:posOffset>8890</wp:posOffset>
            </wp:positionV>
            <wp:extent cx="3366135" cy="2550795"/>
            <wp:effectExtent l="0" t="0" r="5715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148DA" w14:textId="29033A08" w:rsidR="00F34CB7" w:rsidRPr="00483866" w:rsidRDefault="00F34CB7" w:rsidP="00696297">
      <w:pPr>
        <w:rPr>
          <w:rStyle w:val="Strong"/>
          <w:rFonts w:ascii="Segoe UI Emoji" w:hAnsi="Segoe UI Emoji"/>
        </w:rPr>
      </w:pPr>
    </w:p>
    <w:sectPr w:rsidR="00F34CB7" w:rsidRPr="00483866" w:rsidSect="00696297">
      <w:footerReference w:type="first" r:id="rId13"/>
      <w:pgSz w:w="12240" w:h="15840" w:code="1"/>
      <w:pgMar w:top="1440" w:right="1440" w:bottom="1440" w:left="1440" w:header="64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5B4E9" w14:textId="77777777" w:rsidR="00FD4C08" w:rsidRDefault="00FD4C08" w:rsidP="005A20E2">
      <w:pPr>
        <w:spacing w:after="0"/>
      </w:pPr>
      <w:r>
        <w:separator/>
      </w:r>
    </w:p>
    <w:p w14:paraId="129A0A84" w14:textId="77777777" w:rsidR="00FD4C08" w:rsidRDefault="00FD4C08"/>
    <w:p w14:paraId="3A922273" w14:textId="77777777" w:rsidR="00FD4C08" w:rsidRDefault="00FD4C08" w:rsidP="009B4773"/>
    <w:p w14:paraId="13406DF9" w14:textId="77777777" w:rsidR="00FD4C08" w:rsidRDefault="00FD4C08" w:rsidP="00513832"/>
  </w:endnote>
  <w:endnote w:type="continuationSeparator" w:id="0">
    <w:p w14:paraId="68A8BC55" w14:textId="77777777" w:rsidR="00FD4C08" w:rsidRDefault="00FD4C08" w:rsidP="005A20E2">
      <w:pPr>
        <w:spacing w:after="0"/>
      </w:pPr>
      <w:r>
        <w:continuationSeparator/>
      </w:r>
    </w:p>
    <w:p w14:paraId="2C4DF53A" w14:textId="77777777" w:rsidR="00FD4C08" w:rsidRDefault="00FD4C08"/>
    <w:p w14:paraId="45C57E92" w14:textId="77777777" w:rsidR="00FD4C08" w:rsidRDefault="00FD4C08" w:rsidP="009B4773"/>
    <w:p w14:paraId="44959256" w14:textId="77777777" w:rsidR="00FD4C08" w:rsidRDefault="00FD4C08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8969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24266714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761B3040" w14:textId="77777777" w:rsidR="007D2C96" w:rsidRDefault="007D2C96" w:rsidP="00F8411A">
            <w:pPr>
              <w:pStyle w:val="Footer"/>
            </w:pPr>
            <w:r w:rsidRPr="002135FB">
              <w:t>January 24, 20</w:t>
            </w:r>
            <w:r>
              <w:t>XX</w:t>
            </w:r>
            <w:r w:rsidRPr="002135FB">
              <w:rPr>
                <w:lang w:val="ru-RU"/>
              </w:rPr>
              <w:t xml:space="preserve">  </w:t>
            </w:r>
            <w:r>
              <w:t xml:space="preserve">             </w:t>
            </w:r>
            <w:r>
              <w:rPr>
                <w:lang w:val="ru-RU"/>
              </w:rPr>
              <w:t xml:space="preserve">                                                                                                                     </w:t>
            </w:r>
            <w:r w:rsidRPr="002135FB">
              <w:t xml:space="preserve">              </w:t>
            </w:r>
            <w:r w:rsidRPr="002135FB">
              <w:fldChar w:fldCharType="begin"/>
            </w:r>
            <w:r w:rsidRPr="002135FB">
              <w:instrText xml:space="preserve"> PAGE   \* MERGEFORMAT </w:instrText>
            </w:r>
            <w:r w:rsidRPr="002135FB">
              <w:fldChar w:fldCharType="separate"/>
            </w:r>
            <w:r>
              <w:t>1</w:t>
            </w:r>
            <w:r w:rsidRPr="002135FB">
              <w:rPr>
                <w:noProof/>
              </w:rPr>
              <w:fldChar w:fldCharType="end"/>
            </w:r>
          </w:p>
        </w:sdtContent>
      </w:sdt>
      <w:p w14:paraId="0C16F03A" w14:textId="77777777" w:rsidR="007D2C96" w:rsidRDefault="00FD4C08" w:rsidP="00F8411A">
        <w:pPr>
          <w:pStyle w:val="Footer"/>
          <w:rPr>
            <w:noProof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288D" w14:textId="77777777" w:rsidR="00FD4C08" w:rsidRDefault="00FD4C08" w:rsidP="005A20E2">
      <w:pPr>
        <w:spacing w:after="0"/>
      </w:pPr>
      <w:r>
        <w:separator/>
      </w:r>
    </w:p>
    <w:p w14:paraId="5BEE6BC2" w14:textId="77777777" w:rsidR="00FD4C08" w:rsidRDefault="00FD4C08"/>
    <w:p w14:paraId="64A8D6B4" w14:textId="77777777" w:rsidR="00FD4C08" w:rsidRDefault="00FD4C08" w:rsidP="009B4773"/>
    <w:p w14:paraId="3C41A071" w14:textId="77777777" w:rsidR="00FD4C08" w:rsidRDefault="00FD4C08" w:rsidP="00513832"/>
  </w:footnote>
  <w:footnote w:type="continuationSeparator" w:id="0">
    <w:p w14:paraId="01631B02" w14:textId="77777777" w:rsidR="00FD4C08" w:rsidRDefault="00FD4C08" w:rsidP="005A20E2">
      <w:pPr>
        <w:spacing w:after="0"/>
      </w:pPr>
      <w:r>
        <w:continuationSeparator/>
      </w:r>
    </w:p>
    <w:p w14:paraId="520FC2EA" w14:textId="77777777" w:rsidR="00FD4C08" w:rsidRDefault="00FD4C08"/>
    <w:p w14:paraId="41B564C6" w14:textId="77777777" w:rsidR="00FD4C08" w:rsidRDefault="00FD4C08" w:rsidP="009B4773"/>
    <w:p w14:paraId="66E7D618" w14:textId="77777777" w:rsidR="00FD4C08" w:rsidRDefault="00FD4C08" w:rsidP="005138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8A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A080F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66"/>
    <w:rsid w:val="0000092E"/>
    <w:rsid w:val="00003408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51A24"/>
    <w:rsid w:val="000612A6"/>
    <w:rsid w:val="00066DE2"/>
    <w:rsid w:val="00077931"/>
    <w:rsid w:val="000811A0"/>
    <w:rsid w:val="00084E91"/>
    <w:rsid w:val="000900B6"/>
    <w:rsid w:val="00096BE1"/>
    <w:rsid w:val="000A649E"/>
    <w:rsid w:val="000A7626"/>
    <w:rsid w:val="000B1B5F"/>
    <w:rsid w:val="000B5DA2"/>
    <w:rsid w:val="000B6224"/>
    <w:rsid w:val="000C1C28"/>
    <w:rsid w:val="000C5872"/>
    <w:rsid w:val="000E0979"/>
    <w:rsid w:val="000E1544"/>
    <w:rsid w:val="00100314"/>
    <w:rsid w:val="001155CE"/>
    <w:rsid w:val="001225D9"/>
    <w:rsid w:val="00124370"/>
    <w:rsid w:val="00160392"/>
    <w:rsid w:val="001A5429"/>
    <w:rsid w:val="001D1C22"/>
    <w:rsid w:val="001D59C9"/>
    <w:rsid w:val="001E11F1"/>
    <w:rsid w:val="001E1E58"/>
    <w:rsid w:val="00206719"/>
    <w:rsid w:val="00234FE7"/>
    <w:rsid w:val="00240312"/>
    <w:rsid w:val="00247B17"/>
    <w:rsid w:val="00252E4A"/>
    <w:rsid w:val="002642A8"/>
    <w:rsid w:val="002A137B"/>
    <w:rsid w:val="002E2EFC"/>
    <w:rsid w:val="0031130D"/>
    <w:rsid w:val="00314A6F"/>
    <w:rsid w:val="00334394"/>
    <w:rsid w:val="00347AF5"/>
    <w:rsid w:val="00360F98"/>
    <w:rsid w:val="00362478"/>
    <w:rsid w:val="00374421"/>
    <w:rsid w:val="003B5758"/>
    <w:rsid w:val="003D59A7"/>
    <w:rsid w:val="003E78A7"/>
    <w:rsid w:val="003F0714"/>
    <w:rsid w:val="003F13B0"/>
    <w:rsid w:val="003F5F4A"/>
    <w:rsid w:val="004020D0"/>
    <w:rsid w:val="00403423"/>
    <w:rsid w:val="00423C21"/>
    <w:rsid w:val="004262DD"/>
    <w:rsid w:val="0042646F"/>
    <w:rsid w:val="00435096"/>
    <w:rsid w:val="004411FB"/>
    <w:rsid w:val="00443212"/>
    <w:rsid w:val="00483866"/>
    <w:rsid w:val="00493EC0"/>
    <w:rsid w:val="00495909"/>
    <w:rsid w:val="004B5251"/>
    <w:rsid w:val="004B5779"/>
    <w:rsid w:val="004C7B3E"/>
    <w:rsid w:val="004E67B3"/>
    <w:rsid w:val="00513832"/>
    <w:rsid w:val="00526C37"/>
    <w:rsid w:val="00533047"/>
    <w:rsid w:val="00577B45"/>
    <w:rsid w:val="005919AF"/>
    <w:rsid w:val="005A20E2"/>
    <w:rsid w:val="005B3466"/>
    <w:rsid w:val="005B6A1A"/>
    <w:rsid w:val="005D2146"/>
    <w:rsid w:val="005F6388"/>
    <w:rsid w:val="00626FD8"/>
    <w:rsid w:val="006329E1"/>
    <w:rsid w:val="00633E73"/>
    <w:rsid w:val="0065229E"/>
    <w:rsid w:val="00655308"/>
    <w:rsid w:val="00664450"/>
    <w:rsid w:val="00682CAF"/>
    <w:rsid w:val="006936EB"/>
    <w:rsid w:val="00695777"/>
    <w:rsid w:val="00696297"/>
    <w:rsid w:val="006A359E"/>
    <w:rsid w:val="006B2383"/>
    <w:rsid w:val="006B3FC5"/>
    <w:rsid w:val="006C07E8"/>
    <w:rsid w:val="006C0DC6"/>
    <w:rsid w:val="006C42CF"/>
    <w:rsid w:val="006D0144"/>
    <w:rsid w:val="006E3FC8"/>
    <w:rsid w:val="006F1C41"/>
    <w:rsid w:val="007157EF"/>
    <w:rsid w:val="0073193C"/>
    <w:rsid w:val="0073670F"/>
    <w:rsid w:val="00740FCE"/>
    <w:rsid w:val="00753E67"/>
    <w:rsid w:val="007B17C4"/>
    <w:rsid w:val="007B1F5A"/>
    <w:rsid w:val="007B3AB6"/>
    <w:rsid w:val="007B5AFF"/>
    <w:rsid w:val="007C136F"/>
    <w:rsid w:val="007C5AF4"/>
    <w:rsid w:val="007D2C96"/>
    <w:rsid w:val="007D36E9"/>
    <w:rsid w:val="007D5767"/>
    <w:rsid w:val="007F793B"/>
    <w:rsid w:val="00813EC8"/>
    <w:rsid w:val="00817F8C"/>
    <w:rsid w:val="0083428B"/>
    <w:rsid w:val="008422E6"/>
    <w:rsid w:val="00863B11"/>
    <w:rsid w:val="00876F99"/>
    <w:rsid w:val="008820B3"/>
    <w:rsid w:val="00886169"/>
    <w:rsid w:val="0089181A"/>
    <w:rsid w:val="008965F6"/>
    <w:rsid w:val="008A2B5E"/>
    <w:rsid w:val="008B4BAD"/>
    <w:rsid w:val="008D3386"/>
    <w:rsid w:val="008E2EB8"/>
    <w:rsid w:val="008E3A18"/>
    <w:rsid w:val="008F704C"/>
    <w:rsid w:val="0090206C"/>
    <w:rsid w:val="00902998"/>
    <w:rsid w:val="00912C1B"/>
    <w:rsid w:val="0092125E"/>
    <w:rsid w:val="00924319"/>
    <w:rsid w:val="009500FA"/>
    <w:rsid w:val="00952A7A"/>
    <w:rsid w:val="00974BF8"/>
    <w:rsid w:val="00974DD3"/>
    <w:rsid w:val="009778A3"/>
    <w:rsid w:val="009A3B33"/>
    <w:rsid w:val="009A45A0"/>
    <w:rsid w:val="009B35B5"/>
    <w:rsid w:val="009B4773"/>
    <w:rsid w:val="009D2556"/>
    <w:rsid w:val="009F5B70"/>
    <w:rsid w:val="00A162A9"/>
    <w:rsid w:val="00A41799"/>
    <w:rsid w:val="00A630FD"/>
    <w:rsid w:val="00A74908"/>
    <w:rsid w:val="00A91213"/>
    <w:rsid w:val="00A960DC"/>
    <w:rsid w:val="00AA29B1"/>
    <w:rsid w:val="00AA66D7"/>
    <w:rsid w:val="00AC100C"/>
    <w:rsid w:val="00AC3653"/>
    <w:rsid w:val="00AC4859"/>
    <w:rsid w:val="00AE0241"/>
    <w:rsid w:val="00AE5008"/>
    <w:rsid w:val="00B26302"/>
    <w:rsid w:val="00B37B3B"/>
    <w:rsid w:val="00B44C47"/>
    <w:rsid w:val="00B57756"/>
    <w:rsid w:val="00B57F4F"/>
    <w:rsid w:val="00B74A29"/>
    <w:rsid w:val="00B7636D"/>
    <w:rsid w:val="00B80CF1"/>
    <w:rsid w:val="00BA2A38"/>
    <w:rsid w:val="00BA31C4"/>
    <w:rsid w:val="00BB02E6"/>
    <w:rsid w:val="00BD0C60"/>
    <w:rsid w:val="00C17BCF"/>
    <w:rsid w:val="00C3246A"/>
    <w:rsid w:val="00C46402"/>
    <w:rsid w:val="00C65564"/>
    <w:rsid w:val="00CA61D8"/>
    <w:rsid w:val="00CC2DA1"/>
    <w:rsid w:val="00CD1D98"/>
    <w:rsid w:val="00CF0586"/>
    <w:rsid w:val="00CF1267"/>
    <w:rsid w:val="00D13200"/>
    <w:rsid w:val="00D24B3C"/>
    <w:rsid w:val="00D26769"/>
    <w:rsid w:val="00D27AF8"/>
    <w:rsid w:val="00D6543F"/>
    <w:rsid w:val="00D74E0C"/>
    <w:rsid w:val="00D83966"/>
    <w:rsid w:val="00D91D46"/>
    <w:rsid w:val="00D94688"/>
    <w:rsid w:val="00D96A64"/>
    <w:rsid w:val="00D96CD3"/>
    <w:rsid w:val="00DA1776"/>
    <w:rsid w:val="00DB4C65"/>
    <w:rsid w:val="00DB5A2E"/>
    <w:rsid w:val="00DC0528"/>
    <w:rsid w:val="00DC1104"/>
    <w:rsid w:val="00DC2470"/>
    <w:rsid w:val="00DC7466"/>
    <w:rsid w:val="00DC7E1C"/>
    <w:rsid w:val="00DE16D8"/>
    <w:rsid w:val="00DE4AC5"/>
    <w:rsid w:val="00DE65A2"/>
    <w:rsid w:val="00DF2DCC"/>
    <w:rsid w:val="00E01D0E"/>
    <w:rsid w:val="00E15D61"/>
    <w:rsid w:val="00E16215"/>
    <w:rsid w:val="00E237E8"/>
    <w:rsid w:val="00E31650"/>
    <w:rsid w:val="00E35169"/>
    <w:rsid w:val="00E53724"/>
    <w:rsid w:val="00E552C8"/>
    <w:rsid w:val="00E75006"/>
    <w:rsid w:val="00E84350"/>
    <w:rsid w:val="00E85863"/>
    <w:rsid w:val="00E862EA"/>
    <w:rsid w:val="00E91AE4"/>
    <w:rsid w:val="00EA0789"/>
    <w:rsid w:val="00EA431D"/>
    <w:rsid w:val="00EB35A3"/>
    <w:rsid w:val="00EC4BCD"/>
    <w:rsid w:val="00ED54F1"/>
    <w:rsid w:val="00F24CB9"/>
    <w:rsid w:val="00F33F5E"/>
    <w:rsid w:val="00F34CB7"/>
    <w:rsid w:val="00F379BC"/>
    <w:rsid w:val="00F60840"/>
    <w:rsid w:val="00F75B86"/>
    <w:rsid w:val="00F77933"/>
    <w:rsid w:val="00F8411A"/>
    <w:rsid w:val="00FC1405"/>
    <w:rsid w:val="00FC3D6E"/>
    <w:rsid w:val="00FD4C08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55F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BE1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F5"/>
    <w:pPr>
      <w:keepNext/>
      <w:keepLines/>
      <w:pBdr>
        <w:bottom w:val="single" w:sz="24" w:space="4" w:color="F0CDA1" w:themeColor="accent1"/>
      </w:pBdr>
      <w:spacing w:after="40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A20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7AF5"/>
    <w:rPr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rsid w:val="008E3A18"/>
    <w:pPr>
      <w:pBdr>
        <w:top w:val="single" w:sz="8" w:space="1" w:color="64B2C1" w:themeColor="background2"/>
      </w:pBdr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E3A18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A162A9"/>
    <w:pPr>
      <w:spacing w:after="0"/>
      <w:contextualSpacing/>
      <w:jc w:val="center"/>
    </w:pPr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9"/>
    <w:rPr>
      <w:rFonts w:asciiTheme="majorHAnsi" w:eastAsiaTheme="majorEastAsia" w:hAnsiTheme="majorHAnsi" w:cstheme="majorBidi"/>
      <w:b/>
      <w:caps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966"/>
    <w:pPr>
      <w:numPr>
        <w:ilvl w:val="1"/>
      </w:numPr>
      <w:spacing w:after="0"/>
      <w:jc w:val="center"/>
    </w:pPr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D83966"/>
    <w:rPr>
      <w:rFonts w:eastAsiaTheme="minorEastAsia"/>
      <w:b/>
      <w:i/>
      <w:color w:val="107082" w:themeColor="accent2"/>
      <w:spacing w:val="15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347AF5"/>
    <w:rPr>
      <w:rFonts w:asciiTheme="majorHAnsi" w:eastAsiaTheme="majorEastAsia" w:hAnsiTheme="majorHAnsi" w:cstheme="majorBidi"/>
      <w:b/>
      <w:caps/>
      <w:color w:val="107082" w:themeColor="accent2"/>
      <w:sz w:val="44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E85863"/>
    <w:rPr>
      <w:rFonts w:asciiTheme="majorHAnsi" w:hAnsiTheme="majorHAnsi"/>
      <w:b/>
      <w:i w:val="0"/>
      <w:color w:val="107082" w:themeColor="accent2"/>
      <w:sz w:val="28"/>
    </w:rPr>
  </w:style>
  <w:style w:type="character" w:styleId="Emphasis">
    <w:name w:val="Emphasis"/>
    <w:uiPriority w:val="20"/>
    <w:qFormat/>
    <w:rsid w:val="007D2C96"/>
    <w:rPr>
      <w:rFonts w:cstheme="minorHAnsi"/>
      <w:i/>
      <w:color w:val="262626" w:themeColor="text1" w:themeTint="D9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64450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rsid w:val="0003123C"/>
    <w:pPr>
      <w:numPr>
        <w:numId w:val="32"/>
      </w:numPr>
      <w:spacing w:before="0" w:after="200" w:line="276" w:lineRule="auto"/>
      <w:ind w:left="340" w:hanging="340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qFormat/>
    <w:rsid w:val="00BA31C4"/>
    <w:rPr>
      <w:b/>
      <w:bCs/>
    </w:rPr>
  </w:style>
  <w:style w:type="paragraph" w:styleId="ListBullet2">
    <w:name w:val="List Bullet 2"/>
    <w:basedOn w:val="Normal"/>
    <w:uiPriority w:val="99"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qFormat/>
    <w:rsid w:val="00E237E8"/>
    <w:pPr>
      <w:spacing w:before="0" w:after="0" w:line="240" w:lineRule="auto"/>
    </w:pPr>
    <w:rPr>
      <w:color w:val="0D0D0D" w:themeColor="text1" w:themeTint="F2"/>
      <w:sz w:val="18"/>
    </w:rPr>
  </w:style>
  <w:style w:type="paragraph" w:customStyle="1" w:styleId="TableHeadings">
    <w:name w:val="Table Headings"/>
    <w:basedOn w:val="Normal"/>
    <w:qFormat/>
    <w:rsid w:val="00A162A9"/>
    <w:pPr>
      <w:spacing w:before="0" w:after="0" w:line="216" w:lineRule="auto"/>
      <w:ind w:left="85"/>
    </w:pPr>
    <w:rPr>
      <w:b/>
      <w:caps/>
      <w:color w:val="FFFFFF" w:themeColor="background1"/>
      <w:sz w:val="18"/>
      <w:szCs w:val="18"/>
    </w:rPr>
  </w:style>
  <w:style w:type="character" w:styleId="PageNumber">
    <w:name w:val="page number"/>
    <w:basedOn w:val="DefaultParagraphFont"/>
    <w:uiPriority w:val="99"/>
    <w:rsid w:val="00096BE1"/>
    <w:rPr>
      <w:color w:val="auto"/>
      <w:sz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as\AppData\Roaming\Microsoft\Templates\Professional%20services%20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D90621573F46CCBAF422409016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ACD0F-02D1-4F32-BF96-D30C305D00BB}"/>
      </w:docPartPr>
      <w:docPartBody>
        <w:p w:rsidR="00000000" w:rsidRDefault="001B7A51">
          <w:pPr>
            <w:pStyle w:val="C1D90621573F46CCBAF422409016913D"/>
          </w:pPr>
          <w:r w:rsidRPr="00E237E8">
            <w:t>Executive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ED7D31" w:themeColor="accent2"/>
      </w:rPr>
    </w:lvl>
  </w:abstractNum>
  <w:abstractNum w:abstractNumId="1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C1828"/>
    <w:multiLevelType w:val="hybridMultilevel"/>
    <w:tmpl w:val="45148FEC"/>
    <w:lvl w:ilvl="0" w:tplc="C9B6E9BC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51"/>
    <w:rsid w:val="001B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6ED28E6B24AF58CF7049387AE34B8">
    <w:name w:val="FDC6ED28E6B24AF58CF7049387AE34B8"/>
  </w:style>
  <w:style w:type="paragraph" w:customStyle="1" w:styleId="1FC303B842764320BE466708BB136E85">
    <w:name w:val="1FC303B842764320BE466708BB136E85"/>
  </w:style>
  <w:style w:type="paragraph" w:customStyle="1" w:styleId="247AB60A7FEB44CABEC43296F4831858">
    <w:name w:val="247AB60A7FEB44CABEC43296F4831858"/>
  </w:style>
  <w:style w:type="paragraph" w:styleId="ListBullet">
    <w:name w:val="List Bullet"/>
    <w:basedOn w:val="Normal"/>
    <w:uiPriority w:val="99"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</w:rPr>
  </w:style>
  <w:style w:type="paragraph" w:customStyle="1" w:styleId="5966DC2EA1A04DDEBF3A246DCF98EAE4">
    <w:name w:val="5966DC2EA1A04DDEBF3A246DCF98EAE4"/>
  </w:style>
  <w:style w:type="paragraph" w:customStyle="1" w:styleId="73D91D0CBADE4F7BB0B5B5BC6C7A5D3D">
    <w:name w:val="73D91D0CBADE4F7BB0B5B5BC6C7A5D3D"/>
  </w:style>
  <w:style w:type="paragraph" w:customStyle="1" w:styleId="BDD4CA34DE1748D3AFF77E98CBBDDC5B">
    <w:name w:val="BDD4CA34DE1748D3AFF77E98CBBDDC5B"/>
  </w:style>
  <w:style w:type="paragraph" w:styleId="ListNumber">
    <w:name w:val="List Number"/>
    <w:basedOn w:val="Normal"/>
    <w:uiPriority w:val="99"/>
    <w:pPr>
      <w:numPr>
        <w:numId w:val="2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</w:rPr>
  </w:style>
  <w:style w:type="paragraph" w:customStyle="1" w:styleId="3A58308A93C544429FD4C10BF8D9DE21">
    <w:name w:val="3A58308A93C544429FD4C10BF8D9DE21"/>
  </w:style>
  <w:style w:type="paragraph" w:customStyle="1" w:styleId="24A75D8A7D7E485EBB8AD10EECD357C8">
    <w:name w:val="24A75D8A7D7E485EBB8AD10EECD357C8"/>
  </w:style>
  <w:style w:type="paragraph" w:customStyle="1" w:styleId="C1D90621573F46CCBAF422409016913D">
    <w:name w:val="C1D90621573F46CCBAF422409016913D"/>
  </w:style>
  <w:style w:type="character" w:customStyle="1" w:styleId="Bold">
    <w:name w:val="Bold"/>
    <w:uiPriority w:val="1"/>
    <w:qFormat/>
    <w:rPr>
      <w:b/>
      <w:bCs/>
    </w:rPr>
  </w:style>
  <w:style w:type="paragraph" w:customStyle="1" w:styleId="7A43C38DC28E4C23A786403B6E7BCA03">
    <w:name w:val="7A43C38DC28E4C23A786403B6E7BCA03"/>
  </w:style>
  <w:style w:type="paragraph" w:customStyle="1" w:styleId="7242E010B0564710A66A83BAD77ECFDC">
    <w:name w:val="7242E010B0564710A66A83BAD77ECFDC"/>
  </w:style>
  <w:style w:type="paragraph" w:customStyle="1" w:styleId="7FD11AB3C15F497AAFD16BBED4D00817">
    <w:name w:val="7FD11AB3C15F497AAFD16BBED4D00817"/>
  </w:style>
  <w:style w:type="paragraph" w:customStyle="1" w:styleId="FCC67944D00247758CF2C951089A9FED">
    <w:name w:val="FCC67944D00247758CF2C951089A9FED"/>
  </w:style>
  <w:style w:type="paragraph" w:customStyle="1" w:styleId="92731DD26E904E8A968D0D79CBECD786">
    <w:name w:val="92731DD26E904E8A968D0D79CBECD786"/>
  </w:style>
  <w:style w:type="paragraph" w:customStyle="1" w:styleId="09ADD1E010C14E7BABF69045A59D7487">
    <w:name w:val="09ADD1E010C14E7BABF69045A59D7487"/>
  </w:style>
  <w:style w:type="paragraph" w:customStyle="1" w:styleId="44BE1B5EB9244B998955127F72271C21">
    <w:name w:val="44BE1B5EB9244B998955127F72271C21"/>
  </w:style>
  <w:style w:type="paragraph" w:customStyle="1" w:styleId="6BE228229B2F4B02B03B7758BE96B044">
    <w:name w:val="6BE228229B2F4B02B03B7758BE96B044"/>
  </w:style>
  <w:style w:type="paragraph" w:customStyle="1" w:styleId="CCE6B8620937416C88856410FF414392">
    <w:name w:val="CCE6B8620937416C88856410FF414392"/>
  </w:style>
  <w:style w:type="paragraph" w:customStyle="1" w:styleId="0CFCFC969E2A4A929904E1E71306B385">
    <w:name w:val="0CFCFC969E2A4A929904E1E71306B385"/>
  </w:style>
  <w:style w:type="paragraph" w:customStyle="1" w:styleId="5F0365B5B5E04F81A3F12D75D880AC76">
    <w:name w:val="5F0365B5B5E04F81A3F12D75D880AC76"/>
  </w:style>
  <w:style w:type="paragraph" w:customStyle="1" w:styleId="46B79BAA4AC24BEDA4BEBF9F09C73455">
    <w:name w:val="46B79BAA4AC24BEDA4BEBF9F09C73455"/>
  </w:style>
  <w:style w:type="paragraph" w:customStyle="1" w:styleId="526A77F5E3E64600B63055CBFF02A45E">
    <w:name w:val="526A77F5E3E64600B63055CBFF02A45E"/>
  </w:style>
  <w:style w:type="paragraph" w:customStyle="1" w:styleId="55AF232278514DE6ACA217CF7B0D3F55">
    <w:name w:val="55AF232278514DE6ACA217CF7B0D3F55"/>
  </w:style>
  <w:style w:type="paragraph" w:customStyle="1" w:styleId="00E20E068E574D48A977A4A94415E0FC">
    <w:name w:val="00E20E068E574D48A977A4A94415E0FC"/>
  </w:style>
  <w:style w:type="paragraph" w:customStyle="1" w:styleId="76743FAC7DAA4FC59F7DF54AFE85C821">
    <w:name w:val="76743FAC7DAA4FC59F7DF54AFE85C821"/>
  </w:style>
  <w:style w:type="paragraph" w:customStyle="1" w:styleId="733CF8426EA14EB0BD3E8AC3B276E532">
    <w:name w:val="733CF8426EA14EB0BD3E8AC3B276E532"/>
  </w:style>
  <w:style w:type="paragraph" w:customStyle="1" w:styleId="C9BB1D723B62420FAD7A41D18A6A294D">
    <w:name w:val="C9BB1D723B62420FAD7A41D18A6A294D"/>
  </w:style>
  <w:style w:type="paragraph" w:customStyle="1" w:styleId="EFDA7DF6DA0C4802A43D318FB0AD6CE4">
    <w:name w:val="EFDA7DF6DA0C4802A43D318FB0AD6CE4"/>
  </w:style>
  <w:style w:type="paragraph" w:customStyle="1" w:styleId="9FC60FECC7364E3E9E8645984B2AFFFD">
    <w:name w:val="9FC60FECC7364E3E9E8645984B2AFFFD"/>
  </w:style>
  <w:style w:type="paragraph" w:customStyle="1" w:styleId="E6B7E557382C4CA79CDDCA565CCCE465">
    <w:name w:val="E6B7E557382C4CA79CDDCA565CCCE465"/>
  </w:style>
  <w:style w:type="paragraph" w:customStyle="1" w:styleId="A91FF06E35B145D5ADAFF2CA7ED6E246">
    <w:name w:val="A91FF06E35B145D5ADAFF2CA7ED6E246"/>
  </w:style>
  <w:style w:type="paragraph" w:customStyle="1" w:styleId="8D47495A5E944E00B4CFBAAD15209B0A">
    <w:name w:val="8D47495A5E944E00B4CFBAAD15209B0A"/>
  </w:style>
  <w:style w:type="paragraph" w:customStyle="1" w:styleId="8DA5596F9DB149D2BDD301B9FD4683D4">
    <w:name w:val="8DA5596F9DB149D2BDD301B9FD4683D4"/>
  </w:style>
  <w:style w:type="paragraph" w:customStyle="1" w:styleId="6D21D02F8BF840A39FD22A082B926A75">
    <w:name w:val="6D21D02F8BF840A39FD22A082B926A75"/>
  </w:style>
  <w:style w:type="paragraph" w:customStyle="1" w:styleId="929002110F614F54AEE8B0A43A0FDA0F">
    <w:name w:val="929002110F614F54AEE8B0A43A0FDA0F"/>
  </w:style>
  <w:style w:type="paragraph" w:customStyle="1" w:styleId="B0FEB3F70150438E94698B9F90B2DA18">
    <w:name w:val="B0FEB3F70150438E94698B9F90B2DA18"/>
  </w:style>
  <w:style w:type="paragraph" w:customStyle="1" w:styleId="F2AE7CED72414C2B8E07E4456FEF357F">
    <w:name w:val="F2AE7CED72414C2B8E07E4456FEF357F"/>
  </w:style>
  <w:style w:type="paragraph" w:customStyle="1" w:styleId="86C8198EC3074D57A0975B55DEA4D160">
    <w:name w:val="86C8198EC3074D57A0975B55DEA4D160"/>
  </w:style>
  <w:style w:type="paragraph" w:customStyle="1" w:styleId="E8E21F72C187412290C9A980D61902BD">
    <w:name w:val="E8E21F72C187412290C9A980D61902BD"/>
  </w:style>
  <w:style w:type="paragraph" w:customStyle="1" w:styleId="60785FE88FC44DC18837AB35476A46D5">
    <w:name w:val="60785FE88FC44DC18837AB35476A46D5"/>
  </w:style>
  <w:style w:type="paragraph" w:customStyle="1" w:styleId="201F889D5F154AE8B046937F4977DCD5">
    <w:name w:val="201F889D5F154AE8B046937F4977DCD5"/>
  </w:style>
  <w:style w:type="paragraph" w:customStyle="1" w:styleId="C89FFC7CDF464E22902857579AE39558">
    <w:name w:val="C89FFC7CDF464E22902857579AE39558"/>
  </w:style>
  <w:style w:type="paragraph" w:customStyle="1" w:styleId="207E67A4362C49EB87D8FF596E1EADE3">
    <w:name w:val="207E67A4362C49EB87D8FF596E1EADE3"/>
  </w:style>
  <w:style w:type="paragraph" w:customStyle="1" w:styleId="03B37514624D4A48B3A3D44C3A18F7A1">
    <w:name w:val="03B37514624D4A48B3A3D44C3A18F7A1"/>
  </w:style>
  <w:style w:type="paragraph" w:customStyle="1" w:styleId="CD1222EFB1C94F299CAD1EB4CD02B6BE">
    <w:name w:val="CD1222EFB1C94F299CAD1EB4CD02B6BE"/>
  </w:style>
  <w:style w:type="paragraph" w:customStyle="1" w:styleId="E09D0F45B78940C9AF54C8CDAB08A8E6">
    <w:name w:val="E09D0F45B78940C9AF54C8CDAB08A8E6"/>
  </w:style>
  <w:style w:type="paragraph" w:customStyle="1" w:styleId="A764A6909E284DB79749E436C8E7017B">
    <w:name w:val="A764A6909E284DB79749E436C8E7017B"/>
  </w:style>
  <w:style w:type="paragraph" w:customStyle="1" w:styleId="BA674C94578B4075A85371A9F91A8750">
    <w:name w:val="BA674C94578B4075A85371A9F91A8750"/>
  </w:style>
  <w:style w:type="paragraph" w:customStyle="1" w:styleId="1D3E19CAE9E8463FA599B73B3A5BEB9B">
    <w:name w:val="1D3E19CAE9E8463FA599B73B3A5BEB9B"/>
  </w:style>
  <w:style w:type="paragraph" w:customStyle="1" w:styleId="AB7A4076633746AD9575426FA4939023">
    <w:name w:val="AB7A4076633746AD9575426FA4939023"/>
  </w:style>
  <w:style w:type="paragraph" w:customStyle="1" w:styleId="D3BA373ABC3E42B58744B2378E86BA17">
    <w:name w:val="D3BA373ABC3E42B58744B2378E86BA17"/>
  </w:style>
  <w:style w:type="paragraph" w:customStyle="1" w:styleId="7B46BE4EB2BF4AA1BC2E8CE3A4956D7A">
    <w:name w:val="7B46BE4EB2BF4AA1BC2E8CE3A4956D7A"/>
  </w:style>
  <w:style w:type="paragraph" w:customStyle="1" w:styleId="ABCDBB55B81E40B4B5DE1C1D348DA7A1">
    <w:name w:val="ABCDBB55B81E40B4B5DE1C1D348DA7A1"/>
  </w:style>
  <w:style w:type="paragraph" w:customStyle="1" w:styleId="4680FD713A914BDA97C53FA8115FCD4A">
    <w:name w:val="4680FD713A914BDA97C53FA8115FCD4A"/>
  </w:style>
  <w:style w:type="paragraph" w:customStyle="1" w:styleId="8F92546CA3DC499883CD84B0BD2FEC61">
    <w:name w:val="8F92546CA3DC499883CD84B0BD2FEC61"/>
  </w:style>
  <w:style w:type="paragraph" w:customStyle="1" w:styleId="12C2A2BE5E61460EB521FCEE8505EC80">
    <w:name w:val="12C2A2BE5E61460EB521FCEE8505EC80"/>
  </w:style>
  <w:style w:type="paragraph" w:customStyle="1" w:styleId="7CB4AA719DC44A969A571A5DE063E7A1">
    <w:name w:val="7CB4AA719DC44A969A571A5DE063E7A1"/>
  </w:style>
  <w:style w:type="paragraph" w:customStyle="1" w:styleId="8570F76D9A5D4C1B8A3792A9982588A2">
    <w:name w:val="8570F76D9A5D4C1B8A3792A9982588A2"/>
  </w:style>
  <w:style w:type="paragraph" w:customStyle="1" w:styleId="D24DFA50B6CD4681A5B494596BB5341A">
    <w:name w:val="D24DFA50B6CD4681A5B494596BB5341A"/>
  </w:style>
  <w:style w:type="paragraph" w:customStyle="1" w:styleId="471B2E16344B47B5AE08BE268D2A6645">
    <w:name w:val="471B2E16344B47B5AE08BE268D2A6645"/>
  </w:style>
  <w:style w:type="paragraph" w:customStyle="1" w:styleId="9D50B01B9D5F4474AC11CFA701F69B45">
    <w:name w:val="9D50B01B9D5F4474AC11CFA701F69B45"/>
  </w:style>
  <w:style w:type="paragraph" w:customStyle="1" w:styleId="6A6BA90337AA4F969F4F6A7BEEBF08AF">
    <w:name w:val="6A6BA90337AA4F969F4F6A7BEEBF08AF"/>
  </w:style>
  <w:style w:type="paragraph" w:customStyle="1" w:styleId="456E336D2F064D688648B3603EAF1B10">
    <w:name w:val="456E336D2F064D688648B3603EAF1B10"/>
  </w:style>
  <w:style w:type="paragraph" w:customStyle="1" w:styleId="Graphbullet">
    <w:name w:val="Graph bullet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</w:rPr>
  </w:style>
  <w:style w:type="paragraph" w:customStyle="1" w:styleId="2A3E8DA36FD44C6B8C2216D407A2BAD6">
    <w:name w:val="2A3E8DA36FD44C6B8C2216D407A2BAD6"/>
  </w:style>
  <w:style w:type="paragraph" w:customStyle="1" w:styleId="F2A13490778C4DD19650495460E9073A">
    <w:name w:val="F2A13490778C4DD19650495460E9073A"/>
  </w:style>
  <w:style w:type="paragraph" w:customStyle="1" w:styleId="Graphbullet2">
    <w:name w:val="Graph bullet 2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</w:rPr>
  </w:style>
  <w:style w:type="paragraph" w:customStyle="1" w:styleId="9033967227784389AECC0073A8622B0B">
    <w:name w:val="9033967227784389AECC0073A8622B0B"/>
  </w:style>
  <w:style w:type="paragraph" w:customStyle="1" w:styleId="5ED41EBA66374E328F0ED26AE5E97A4E">
    <w:name w:val="5ED41EBA66374E328F0ED26AE5E97A4E"/>
  </w:style>
  <w:style w:type="paragraph" w:customStyle="1" w:styleId="Graphbullet3">
    <w:name w:val="Graph bullet 3"/>
    <w:basedOn w:val="Normal"/>
    <w:qFormat/>
    <w:pPr>
      <w:numPr>
        <w:numId w:val="5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</w:rPr>
  </w:style>
  <w:style w:type="paragraph" w:customStyle="1" w:styleId="9B2A99C205084308B43EF6A2DDBF4B98">
    <w:name w:val="9B2A99C205084308B43EF6A2DDBF4B98"/>
  </w:style>
  <w:style w:type="paragraph" w:customStyle="1" w:styleId="32AB3C8F9C384958B495BDC721E0DE75">
    <w:name w:val="32AB3C8F9C384958B495BDC721E0DE75"/>
  </w:style>
  <w:style w:type="paragraph" w:customStyle="1" w:styleId="Graphbullet4">
    <w:name w:val="Graph bullet 4"/>
    <w:basedOn w:val="Normal"/>
    <w:qFormat/>
    <w:pPr>
      <w:numPr>
        <w:numId w:val="6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</w:rPr>
  </w:style>
  <w:style w:type="paragraph" w:customStyle="1" w:styleId="31035780ABB74937B34790F7443010A3">
    <w:name w:val="31035780ABB74937B34790F7443010A3"/>
  </w:style>
  <w:style w:type="paragraph" w:customStyle="1" w:styleId="B1683A91EE54445985D6E5F6C23EF375">
    <w:name w:val="B1683A91EE54445985D6E5F6C23EF375"/>
  </w:style>
  <w:style w:type="paragraph" w:customStyle="1" w:styleId="22776C0D56924FEA845ACD824F7A7F2D">
    <w:name w:val="22776C0D56924FEA845ACD824F7A7F2D"/>
  </w:style>
  <w:style w:type="paragraph" w:customStyle="1" w:styleId="7CF83E9966F94D58BB9F4394D3C4760E">
    <w:name w:val="7CF83E9966F94D58BB9F4394D3C4760E"/>
  </w:style>
  <w:style w:type="paragraph" w:customStyle="1" w:styleId="B926734E6BE9493DAE1C0BFA36C8EFC0">
    <w:name w:val="B926734E6BE9493DAE1C0BFA36C8EFC0"/>
  </w:style>
  <w:style w:type="paragraph" w:customStyle="1" w:styleId="8A7688782DB74F29867594E7D9A826E0">
    <w:name w:val="8A7688782DB74F29867594E7D9A826E0"/>
  </w:style>
  <w:style w:type="paragraph" w:customStyle="1" w:styleId="EEC98DEDEE494267BA647BC4D4CE4D4E">
    <w:name w:val="EEC98DEDEE494267BA647BC4D4CE4D4E"/>
  </w:style>
  <w:style w:type="paragraph" w:customStyle="1" w:styleId="5BFBB0252DA742CBBE9E833F0D587A5D">
    <w:name w:val="5BFBB0252DA742CBBE9E833F0D587A5D"/>
  </w:style>
  <w:style w:type="paragraph" w:customStyle="1" w:styleId="3D2378DD453C4850B1C1DCB1057B981B">
    <w:name w:val="3D2378DD453C4850B1C1DCB1057B981B"/>
  </w:style>
  <w:style w:type="paragraph" w:customStyle="1" w:styleId="EE96EA5602824ED7880A7055A078061F">
    <w:name w:val="EE96EA5602824ED7880A7055A078061F"/>
  </w:style>
  <w:style w:type="paragraph" w:customStyle="1" w:styleId="3EB5BB719E2A46009E44CA61087F0F6E">
    <w:name w:val="3EB5BB719E2A46009E44CA61087F0F6E"/>
  </w:style>
  <w:style w:type="paragraph" w:customStyle="1" w:styleId="2676378797C84BBF9B61233F80971B35">
    <w:name w:val="2676378797C84BBF9B61233F80971B35"/>
  </w:style>
  <w:style w:type="paragraph" w:customStyle="1" w:styleId="C82BB5A540D641D3ABA2B66009AFE5D7">
    <w:name w:val="C82BB5A540D641D3ABA2B66009AFE5D7"/>
  </w:style>
  <w:style w:type="paragraph" w:customStyle="1" w:styleId="38A8019F2AFD4F37A4E3A3FFEC226409">
    <w:name w:val="38A8019F2AFD4F37A4E3A3FFEC226409"/>
  </w:style>
  <w:style w:type="paragraph" w:customStyle="1" w:styleId="9B33B92C4DC04176A3D9933650924B39">
    <w:name w:val="9B33B92C4DC04176A3D9933650924B39"/>
  </w:style>
  <w:style w:type="paragraph" w:customStyle="1" w:styleId="31A324E5563142558728D0A083D1929D">
    <w:name w:val="31A324E5563142558728D0A083D1929D"/>
  </w:style>
  <w:style w:type="paragraph" w:customStyle="1" w:styleId="4010C995461F4173A28D894054C1CA3E">
    <w:name w:val="4010C995461F4173A28D894054C1CA3E"/>
  </w:style>
  <w:style w:type="paragraph" w:customStyle="1" w:styleId="C0B1AC9F7515447DBDF31D1EE74E16F7">
    <w:name w:val="C0B1AC9F7515447DBDF31D1EE74E16F7"/>
  </w:style>
  <w:style w:type="paragraph" w:customStyle="1" w:styleId="5F4F496D09FD431EBEBCB0DC23C2E29F">
    <w:name w:val="5F4F496D09FD431EBEBCB0DC23C2E29F"/>
  </w:style>
  <w:style w:type="paragraph" w:customStyle="1" w:styleId="E99E8D40EFC84E69B22CB259AC54927E">
    <w:name w:val="E99E8D40EFC84E69B22CB259AC54927E"/>
  </w:style>
  <w:style w:type="paragraph" w:customStyle="1" w:styleId="108BCAC0C291421DA344D0EE012D0F92">
    <w:name w:val="108BCAC0C291421DA344D0EE012D0F92"/>
  </w:style>
  <w:style w:type="paragraph" w:styleId="ListBullet2">
    <w:name w:val="List Bullet 2"/>
    <w:basedOn w:val="Normal"/>
    <w:uiPriority w:val="99"/>
    <w:pPr>
      <w:numPr>
        <w:numId w:val="7"/>
      </w:numPr>
      <w:spacing w:after="120" w:line="288" w:lineRule="auto"/>
    </w:pPr>
    <w:rPr>
      <w:rFonts w:eastAsiaTheme="minorHAnsi"/>
      <w:color w:val="595959" w:themeColor="text1" w:themeTint="A6"/>
      <w:sz w:val="24"/>
    </w:rPr>
  </w:style>
  <w:style w:type="paragraph" w:customStyle="1" w:styleId="800BAEA4DDC04478820927E93087BDBC">
    <w:name w:val="800BAEA4DDC04478820927E93087BDBC"/>
  </w:style>
  <w:style w:type="paragraph" w:customStyle="1" w:styleId="70C7093F88574A888B9C550236F713E4">
    <w:name w:val="70C7093F88574A888B9C550236F713E4"/>
  </w:style>
  <w:style w:type="paragraph" w:customStyle="1" w:styleId="F37C899E12044BA398F91443FEBEE174">
    <w:name w:val="F37C899E12044BA398F91443FEBEE174"/>
  </w:style>
  <w:style w:type="paragraph" w:customStyle="1" w:styleId="3628455BE5A34E7697B580BA1E882BCD">
    <w:name w:val="3628455BE5A34E7697B580BA1E882BCD"/>
  </w:style>
  <w:style w:type="paragraph" w:customStyle="1" w:styleId="D28A768CFE5E4E11AAE2AE4D5B7F0705">
    <w:name w:val="D28A768CFE5E4E11AAE2AE4D5B7F0705"/>
  </w:style>
  <w:style w:type="paragraph" w:customStyle="1" w:styleId="DCED5CF4CBD44E389C5759002790B9F9">
    <w:name w:val="DCED5CF4CBD44E389C5759002790B9F9"/>
  </w:style>
  <w:style w:type="paragraph" w:customStyle="1" w:styleId="D75209DE57FA414EB734CE917ED7D35A">
    <w:name w:val="D75209DE57FA414EB734CE917ED7D35A"/>
  </w:style>
  <w:style w:type="paragraph" w:customStyle="1" w:styleId="C939411BA8414C8B8B0695D94F139F3A">
    <w:name w:val="C939411BA8414C8B8B0695D94F139F3A"/>
  </w:style>
  <w:style w:type="paragraph" w:customStyle="1" w:styleId="1EAAC7109A3641ED819138DC18085544">
    <w:name w:val="1EAAC7109A3641ED819138DC18085544"/>
  </w:style>
  <w:style w:type="paragraph" w:customStyle="1" w:styleId="CB2D0D5671DC4136B96E535E207F69D9">
    <w:name w:val="CB2D0D5671DC4136B96E535E207F69D9"/>
  </w:style>
  <w:style w:type="paragraph" w:customStyle="1" w:styleId="D64E0853651F4EE090307BDB945C69A7">
    <w:name w:val="D64E0853651F4EE090307BDB945C69A7"/>
  </w:style>
  <w:style w:type="paragraph" w:customStyle="1" w:styleId="A0CFBFDACCF34244AA5AA5BACB3ED081">
    <w:name w:val="A0CFBFDACCF34244AA5AA5BACB3ED081"/>
  </w:style>
  <w:style w:type="paragraph" w:customStyle="1" w:styleId="6D3C65DED9E8445C9C57552BB4371298">
    <w:name w:val="6D3C65DED9E8445C9C57552BB4371298"/>
  </w:style>
  <w:style w:type="paragraph" w:customStyle="1" w:styleId="1D2AD207A4B44B71988E211D8AFEC5F4">
    <w:name w:val="1D2AD207A4B44B71988E211D8AFEC5F4"/>
  </w:style>
  <w:style w:type="paragraph" w:customStyle="1" w:styleId="31D8E0FCBDBB439EA2C3AFB02F0AE94E">
    <w:name w:val="31D8E0FCBDBB439EA2C3AFB02F0AE94E"/>
  </w:style>
  <w:style w:type="paragraph" w:customStyle="1" w:styleId="F57B62F3823941A6834B51B2242AB0C1">
    <w:name w:val="F57B62F3823941A6834B51B2242AB0C1"/>
  </w:style>
  <w:style w:type="paragraph" w:customStyle="1" w:styleId="41C8A0A11ED84DBDADB6475A40C4F05D">
    <w:name w:val="41C8A0A11ED84DBDADB6475A40C4F05D"/>
  </w:style>
  <w:style w:type="paragraph" w:customStyle="1" w:styleId="B060B8040C0D4DF589AF1A53E938AE46">
    <w:name w:val="B060B8040C0D4DF589AF1A53E938AE46"/>
  </w:style>
  <w:style w:type="paragraph" w:customStyle="1" w:styleId="2D8EBDF2C1744D05A24520D3395510D3">
    <w:name w:val="2D8EBDF2C1744D05A24520D3395510D3"/>
  </w:style>
  <w:style w:type="paragraph" w:customStyle="1" w:styleId="B179C3C71DB64371B222F13E53854406">
    <w:name w:val="B179C3C71DB64371B222F13E53854406"/>
  </w:style>
  <w:style w:type="paragraph" w:customStyle="1" w:styleId="4C16FC6936964693ACFBDDC01A8C32FA">
    <w:name w:val="4C16FC6936964693ACFBDDC01A8C32FA"/>
  </w:style>
  <w:style w:type="paragraph" w:customStyle="1" w:styleId="D8C9D7792078493398859C9DDA9CB693">
    <w:name w:val="D8C9D7792078493398859C9DDA9CB693"/>
  </w:style>
  <w:style w:type="paragraph" w:customStyle="1" w:styleId="CDD1DB07A8644874A906E28B120AE3BD">
    <w:name w:val="CDD1DB07A8644874A906E28B120AE3BD"/>
  </w:style>
  <w:style w:type="paragraph" w:customStyle="1" w:styleId="FCB3BAB3995A49C39B24C154D944E1C0">
    <w:name w:val="FCB3BAB3995A49C39B24C154D944E1C0"/>
  </w:style>
  <w:style w:type="paragraph" w:customStyle="1" w:styleId="85ABA10F73064CBE803FCE1D919EE430">
    <w:name w:val="85ABA10F73064CBE803FCE1D919EE430"/>
  </w:style>
  <w:style w:type="paragraph" w:customStyle="1" w:styleId="F7255BE6633A4E0FB0676CC66FA2457A">
    <w:name w:val="F7255BE6633A4E0FB0676CC66FA2457A"/>
  </w:style>
  <w:style w:type="paragraph" w:customStyle="1" w:styleId="5AA7C329CF084076B1EA82AB702B4F3C">
    <w:name w:val="5AA7C329CF084076B1EA82AB702B4F3C"/>
  </w:style>
  <w:style w:type="paragraph" w:customStyle="1" w:styleId="7348E55DE45C401580D3786FC998BDE3">
    <w:name w:val="7348E55DE45C401580D3786FC998BDE3"/>
  </w:style>
  <w:style w:type="paragraph" w:customStyle="1" w:styleId="F9723666AD6346C4B35BC37D79FD660F">
    <w:name w:val="F9723666AD6346C4B35BC37D79FD660F"/>
  </w:style>
  <w:style w:type="paragraph" w:customStyle="1" w:styleId="0FA6D2CAFF4F41D5B52D05E8C8B92E88">
    <w:name w:val="0FA6D2CAFF4F41D5B52D05E8C8B92E88"/>
  </w:style>
  <w:style w:type="paragraph" w:customStyle="1" w:styleId="A9D09AA15BDC4DCD9ECE0D1F19D9A345">
    <w:name w:val="A9D09AA15BDC4DCD9ECE0D1F19D9A345"/>
  </w:style>
  <w:style w:type="paragraph" w:customStyle="1" w:styleId="7B55570899E44EA28DA64603FE0C3AEF">
    <w:name w:val="7B55570899E44EA28DA64603FE0C3AEF"/>
  </w:style>
  <w:style w:type="paragraph" w:customStyle="1" w:styleId="49D58A2C9C4449DCB1B76552EE067F09">
    <w:name w:val="49D58A2C9C4449DCB1B76552EE067F09"/>
  </w:style>
  <w:style w:type="paragraph" w:customStyle="1" w:styleId="55909E4ED93A4F52BAEE67F82B7F8B99">
    <w:name w:val="55909E4ED93A4F52BAEE67F82B7F8B99"/>
  </w:style>
  <w:style w:type="paragraph" w:customStyle="1" w:styleId="D36AD2AF3AAE4B2A87FE03DF89257371">
    <w:name w:val="D36AD2AF3AAE4B2A87FE03DF89257371"/>
  </w:style>
  <w:style w:type="paragraph" w:customStyle="1" w:styleId="2F2EC7BAED4A460485AB8B79AEAF2925">
    <w:name w:val="2F2EC7BAED4A460485AB8B79AEAF2925"/>
  </w:style>
  <w:style w:type="paragraph" w:customStyle="1" w:styleId="81454DB49B5349389320C454BFE70B08">
    <w:name w:val="81454DB49B5349389320C454BFE70B08"/>
  </w:style>
  <w:style w:type="paragraph" w:customStyle="1" w:styleId="99322876BBCF473EBD7DE8A7532A6A6F">
    <w:name w:val="99322876BBCF473EBD7DE8A7532A6A6F"/>
  </w:style>
  <w:style w:type="paragraph" w:customStyle="1" w:styleId="5D9500D9AE064AEE93020CD884A13C45">
    <w:name w:val="5D9500D9AE064AEE93020CD884A13C45"/>
  </w:style>
  <w:style w:type="paragraph" w:customStyle="1" w:styleId="6A73E14162D045CCA274BBCC672B4B03">
    <w:name w:val="6A73E14162D045CCA274BBCC672B4B03"/>
  </w:style>
  <w:style w:type="paragraph" w:customStyle="1" w:styleId="BE6DB7FE7CAE4ECBAB2457F9F3BEAD41">
    <w:name w:val="BE6DB7FE7CAE4ECBAB2457F9F3BEAD41"/>
  </w:style>
  <w:style w:type="paragraph" w:customStyle="1" w:styleId="27C14704EC2D4E8DB9723B7277DDDD67">
    <w:name w:val="27C14704EC2D4E8DB9723B7277DDDD67"/>
  </w:style>
  <w:style w:type="paragraph" w:customStyle="1" w:styleId="001532A5891B44EB95F71439C618EECF">
    <w:name w:val="001532A5891B44EB95F71439C618EECF"/>
  </w:style>
  <w:style w:type="paragraph" w:customStyle="1" w:styleId="15842A84E24142828B8F8871385CB29C">
    <w:name w:val="15842A84E24142828B8F8871385CB29C"/>
  </w:style>
  <w:style w:type="paragraph" w:customStyle="1" w:styleId="9583786A97364386BE31CF7CAA0145C3">
    <w:name w:val="9583786A97364386BE31CF7CAA0145C3"/>
  </w:style>
  <w:style w:type="paragraph" w:customStyle="1" w:styleId="3553871D615A4A679524CBB3D603D0CA">
    <w:name w:val="3553871D615A4A679524CBB3D603D0CA"/>
  </w:style>
  <w:style w:type="paragraph" w:customStyle="1" w:styleId="6269FB576FE74A55B6AD99454F7250FF">
    <w:name w:val="6269FB576FE74A55B6AD99454F7250FF"/>
  </w:style>
  <w:style w:type="paragraph" w:customStyle="1" w:styleId="4972B405200E40EAB1CA076F9424B55D">
    <w:name w:val="4972B405200E40EAB1CA076F9424B55D"/>
  </w:style>
  <w:style w:type="paragraph" w:customStyle="1" w:styleId="90CA5B57DF574B5DBEE83DFB552BF142">
    <w:name w:val="90CA5B57DF574B5DBEE83DFB552BF142"/>
  </w:style>
  <w:style w:type="paragraph" w:customStyle="1" w:styleId="EFC6F48624784AA19FAE5E2EF6C5B6CD">
    <w:name w:val="EFC6F48624784AA19FAE5E2EF6C5B6CD"/>
  </w:style>
  <w:style w:type="paragraph" w:customStyle="1" w:styleId="7778F3DA46424E99B2452BE756A24896">
    <w:name w:val="7778F3DA46424E99B2452BE756A24896"/>
  </w:style>
  <w:style w:type="paragraph" w:customStyle="1" w:styleId="8F714E8B11D14CB898D655A98692AF8E">
    <w:name w:val="8F714E8B11D14CB898D655A98692AF8E"/>
  </w:style>
  <w:style w:type="paragraph" w:customStyle="1" w:styleId="9CF621ED22F24733BEADFB308F8C4CD8">
    <w:name w:val="9CF621ED22F24733BEADFB308F8C4CD8"/>
  </w:style>
  <w:style w:type="paragraph" w:customStyle="1" w:styleId="2AC670440E7F469BB6687992086E7D9A">
    <w:name w:val="2AC670440E7F469BB6687992086E7D9A"/>
  </w:style>
  <w:style w:type="paragraph" w:customStyle="1" w:styleId="DFD644441D9B48669125D5A9CBC72215">
    <w:name w:val="DFD644441D9B48669125D5A9CBC72215"/>
  </w:style>
  <w:style w:type="paragraph" w:customStyle="1" w:styleId="3152612724CD472B8FE6741A5D7F761F">
    <w:name w:val="3152612724CD472B8FE6741A5D7F761F"/>
  </w:style>
  <w:style w:type="paragraph" w:customStyle="1" w:styleId="E2EFE84F8207422DAA45C3FC2C78FF8A">
    <w:name w:val="E2EFE84F8207422DAA45C3FC2C78FF8A"/>
  </w:style>
  <w:style w:type="paragraph" w:customStyle="1" w:styleId="5647E6FF76714906B53BE37A106916A0">
    <w:name w:val="5647E6FF76714906B53BE37A106916A0"/>
  </w:style>
  <w:style w:type="paragraph" w:customStyle="1" w:styleId="3C6CE8FEAA664C73822369EF32C930A4">
    <w:name w:val="3C6CE8FEAA664C73822369EF32C930A4"/>
  </w:style>
  <w:style w:type="paragraph" w:customStyle="1" w:styleId="940B90C8025B4F7BAB2FEF28DA32EE82">
    <w:name w:val="940B90C8025B4F7BAB2FEF28DA32EE82"/>
  </w:style>
  <w:style w:type="paragraph" w:customStyle="1" w:styleId="D8639109141F4C5290014FB72476C437">
    <w:name w:val="D8639109141F4C5290014FB72476C437"/>
  </w:style>
  <w:style w:type="paragraph" w:customStyle="1" w:styleId="857C07A83F664974A6BAF4DD53985A55">
    <w:name w:val="857C07A83F664974A6BAF4DD53985A55"/>
  </w:style>
  <w:style w:type="paragraph" w:customStyle="1" w:styleId="98903EAE57D74A4EA645CF443B974BFB">
    <w:name w:val="98903EAE57D74A4EA645CF443B974BFB"/>
  </w:style>
  <w:style w:type="paragraph" w:customStyle="1" w:styleId="6DE0D26387F145258ED0EF914873C635">
    <w:name w:val="6DE0D26387F145258ED0EF914873C635"/>
  </w:style>
  <w:style w:type="paragraph" w:customStyle="1" w:styleId="42D6E2DF9EE0445F928A3A0EB60AEA7C">
    <w:name w:val="42D6E2DF9EE0445F928A3A0EB60AEA7C"/>
  </w:style>
  <w:style w:type="paragraph" w:customStyle="1" w:styleId="54EEA6E85F074112857D74BF3F908A62">
    <w:name w:val="54EEA6E85F074112857D74BF3F908A62"/>
  </w:style>
  <w:style w:type="paragraph" w:customStyle="1" w:styleId="CFEAF66741144044B50EFEB51F6BA6B3">
    <w:name w:val="CFEAF66741144044B50EFEB51F6BA6B3"/>
  </w:style>
  <w:style w:type="paragraph" w:customStyle="1" w:styleId="F68C28D8900B4B5E9390B9E795860816">
    <w:name w:val="F68C28D8900B4B5E9390B9E795860816"/>
  </w:style>
  <w:style w:type="paragraph" w:customStyle="1" w:styleId="78339C28649F4F58AA64F297003375A8">
    <w:name w:val="78339C28649F4F58AA64F297003375A8"/>
  </w:style>
  <w:style w:type="paragraph" w:customStyle="1" w:styleId="9DB03A142017474B9B02AF6BADFA0AF1">
    <w:name w:val="9DB03A142017474B9B02AF6BADFA0AF1"/>
  </w:style>
  <w:style w:type="paragraph" w:customStyle="1" w:styleId="340AEA0A1FC24B0E9DE8A42446C90E57">
    <w:name w:val="340AEA0A1FC24B0E9DE8A42446C90E57"/>
  </w:style>
  <w:style w:type="paragraph" w:customStyle="1" w:styleId="1227FCD2EFA44DDDBB64FC1AF65BF610">
    <w:name w:val="1227FCD2EFA44DDDBB64FC1AF65BF610"/>
  </w:style>
  <w:style w:type="paragraph" w:customStyle="1" w:styleId="2F72FBFFA342451780CB08620C00050C">
    <w:name w:val="2F72FBFFA342451780CB08620C00050C"/>
  </w:style>
  <w:style w:type="paragraph" w:customStyle="1" w:styleId="F0C5F71F47304EABB3C3039B13DCD0B3">
    <w:name w:val="F0C5F71F47304EABB3C3039B13DCD0B3"/>
  </w:style>
  <w:style w:type="paragraph" w:customStyle="1" w:styleId="EC5187AD215F4D1381F9765EC93E6DFE">
    <w:name w:val="EC5187AD215F4D1381F9765EC93E6DFE"/>
  </w:style>
  <w:style w:type="paragraph" w:customStyle="1" w:styleId="38ABD7A499224AF79F9B4413DB480981">
    <w:name w:val="38ABD7A499224AF79F9B4413DB480981"/>
  </w:style>
  <w:style w:type="paragraph" w:customStyle="1" w:styleId="347F47E2CA4B4A27BD69DE0BB56B0B5D">
    <w:name w:val="347F47E2CA4B4A27BD69DE0BB56B0B5D"/>
  </w:style>
  <w:style w:type="paragraph" w:customStyle="1" w:styleId="0215B01343B1466C8B5851B18E02CB63">
    <w:name w:val="0215B01343B1466C8B5851B18E02CB63"/>
  </w:style>
  <w:style w:type="paragraph" w:customStyle="1" w:styleId="DF326787A84346A8BD6603B2B6D37BD5">
    <w:name w:val="DF326787A84346A8BD6603B2B6D37BD5"/>
  </w:style>
  <w:style w:type="paragraph" w:customStyle="1" w:styleId="F98EF94EB20B48639E05F0AE0D3400B7">
    <w:name w:val="F98EF94EB20B48639E05F0AE0D3400B7"/>
  </w:style>
  <w:style w:type="paragraph" w:customStyle="1" w:styleId="2887A8DF6C724B9E9A2902BE32A7573D">
    <w:name w:val="2887A8DF6C724B9E9A2902BE32A7573D"/>
  </w:style>
  <w:style w:type="paragraph" w:customStyle="1" w:styleId="1A880C33570F4468885529DE929DC9C7">
    <w:name w:val="1A880C33570F4468885529DE929DC9C7"/>
  </w:style>
  <w:style w:type="paragraph" w:customStyle="1" w:styleId="37DEB8B5C2964575BD6D2A5D754E237F">
    <w:name w:val="37DEB8B5C2964575BD6D2A5D754E237F"/>
  </w:style>
  <w:style w:type="paragraph" w:customStyle="1" w:styleId="7269C7F5B954446597001B7F55C8008F">
    <w:name w:val="7269C7F5B954446597001B7F55C8008F"/>
  </w:style>
  <w:style w:type="paragraph" w:customStyle="1" w:styleId="015D7707B06F4A4BAC2EF2097216A826">
    <w:name w:val="015D7707B06F4A4BAC2EF2097216A826"/>
  </w:style>
  <w:style w:type="paragraph" w:customStyle="1" w:styleId="D897FCBE08C14470B372789E31BFA503">
    <w:name w:val="D897FCBE08C14470B372789E31BFA503"/>
  </w:style>
  <w:style w:type="paragraph" w:customStyle="1" w:styleId="55BEF1F7E5FD4EAD89371ED12327EAB7">
    <w:name w:val="55BEF1F7E5FD4EAD89371ED12327EAB7"/>
  </w:style>
  <w:style w:type="paragraph" w:customStyle="1" w:styleId="4FFBA08177994E89A0F745719A7C31F2">
    <w:name w:val="4FFBA08177994E89A0F745719A7C31F2"/>
  </w:style>
  <w:style w:type="paragraph" w:customStyle="1" w:styleId="BBB02CA4AE1747D88E58CE369FDB7A94">
    <w:name w:val="BBB02CA4AE1747D88E58CE369FDB7A94"/>
  </w:style>
  <w:style w:type="paragraph" w:customStyle="1" w:styleId="88A83D9E4BEC483DB45FADBFEF296B3E">
    <w:name w:val="88A83D9E4BEC483DB45FADBFEF296B3E"/>
  </w:style>
  <w:style w:type="paragraph" w:customStyle="1" w:styleId="41C8172226A649E2A0D4A88E38F558E3">
    <w:name w:val="41C8172226A649E2A0D4A88E38F558E3"/>
  </w:style>
  <w:style w:type="paragraph" w:customStyle="1" w:styleId="5BC4B762578A4375A4D1771DEEC264E1">
    <w:name w:val="5BC4B762578A4375A4D1771DEEC264E1"/>
  </w:style>
  <w:style w:type="paragraph" w:customStyle="1" w:styleId="3B1D4029F16648CCB3B1ECC651CE9D7D">
    <w:name w:val="3B1D4029F16648CCB3B1ECC651CE9D7D"/>
  </w:style>
  <w:style w:type="paragraph" w:customStyle="1" w:styleId="717659F8E4A14183BEBCDD4988D82220">
    <w:name w:val="717659F8E4A14183BEBCDD4988D82220"/>
  </w:style>
  <w:style w:type="paragraph" w:customStyle="1" w:styleId="30D1F1AD5B6A4764852AF3465F27F1AC">
    <w:name w:val="30D1F1AD5B6A4764852AF3465F27F1AC"/>
  </w:style>
  <w:style w:type="paragraph" w:customStyle="1" w:styleId="86D29B239FB44838B43325BAC8275038">
    <w:name w:val="86D29B239FB44838B43325BAC8275038"/>
  </w:style>
  <w:style w:type="paragraph" w:customStyle="1" w:styleId="BE3F9D71680244ADA8E041DBF603A9C2">
    <w:name w:val="BE3F9D71680244ADA8E041DBF603A9C2"/>
  </w:style>
  <w:style w:type="paragraph" w:customStyle="1" w:styleId="EF9A1CE766454B9C8C9EE457ADA8B5B1">
    <w:name w:val="EF9A1CE766454B9C8C9EE457ADA8B5B1"/>
  </w:style>
  <w:style w:type="paragraph" w:customStyle="1" w:styleId="650C7CED5037439A93795B5AEAA3F89E">
    <w:name w:val="650C7CED5037439A93795B5AEAA3F89E"/>
  </w:style>
  <w:style w:type="paragraph" w:customStyle="1" w:styleId="B534BE968A6E4565909A6B5D4376C397">
    <w:name w:val="B534BE968A6E4565909A6B5D4376C397"/>
  </w:style>
  <w:style w:type="paragraph" w:customStyle="1" w:styleId="8848FE1EE5AB4310ACFFD66C8099E19D">
    <w:name w:val="8848FE1EE5AB4310ACFFD66C8099E19D"/>
  </w:style>
  <w:style w:type="paragraph" w:customStyle="1" w:styleId="75486699744441858FBF8FFEE5CF255C">
    <w:name w:val="75486699744441858FBF8FFEE5CF255C"/>
  </w:style>
  <w:style w:type="paragraph" w:customStyle="1" w:styleId="2E783CE27A2442C295BAE51A5C042E99">
    <w:name w:val="2E783CE27A2442C295BAE51A5C042E99"/>
  </w:style>
  <w:style w:type="paragraph" w:customStyle="1" w:styleId="315911F7731C4933B54C68267E2BB35C">
    <w:name w:val="315911F7731C4933B54C68267E2BB35C"/>
  </w:style>
  <w:style w:type="paragraph" w:customStyle="1" w:styleId="6642B0049EA64A5D82349A0885224B10">
    <w:name w:val="6642B0049EA64A5D82349A0885224B10"/>
  </w:style>
  <w:style w:type="paragraph" w:customStyle="1" w:styleId="5D8D6D6C16574D4292B560907DD77F19">
    <w:name w:val="5D8D6D6C16574D4292B560907DD77F19"/>
  </w:style>
  <w:style w:type="paragraph" w:customStyle="1" w:styleId="8424A67C5F954DFA89DBB36E40968FB4">
    <w:name w:val="8424A67C5F954DFA89DBB36E40968FB4"/>
  </w:style>
  <w:style w:type="paragraph" w:customStyle="1" w:styleId="E8FFF5FC1A7742FA95CCCD196CB02D75">
    <w:name w:val="E8FFF5FC1A7742FA95CCCD196CB02D75"/>
  </w:style>
  <w:style w:type="paragraph" w:customStyle="1" w:styleId="6B7C440E37244CD48307FE4B21389233">
    <w:name w:val="6B7C440E37244CD48307FE4B21389233"/>
  </w:style>
  <w:style w:type="paragraph" w:customStyle="1" w:styleId="8DA3F12FE6F249A68FF9865666AFC0F9">
    <w:name w:val="8DA3F12FE6F249A68FF9865666AFC0F9"/>
  </w:style>
  <w:style w:type="paragraph" w:customStyle="1" w:styleId="7B061FCAA15B4214B3F6DA3C5405C521">
    <w:name w:val="7B061FCAA15B4214B3F6DA3C5405C521"/>
  </w:style>
  <w:style w:type="paragraph" w:customStyle="1" w:styleId="F9B98A9E97D04B588DA0FAFA230D7BCC">
    <w:name w:val="F9B98A9E97D04B588DA0FAFA230D7BCC"/>
  </w:style>
  <w:style w:type="paragraph" w:customStyle="1" w:styleId="F90F4C0FE9CA4D9E8EA2D30D0F48C591">
    <w:name w:val="F90F4C0FE9CA4D9E8EA2D30D0F48C591"/>
  </w:style>
  <w:style w:type="paragraph" w:customStyle="1" w:styleId="8076E75629EF419BB9C9193F60085394">
    <w:name w:val="8076E75629EF419BB9C9193F60085394"/>
  </w:style>
  <w:style w:type="paragraph" w:customStyle="1" w:styleId="2E432B1D48D94E9785B628B3217F5537">
    <w:name w:val="2E432B1D48D94E9785B628B3217F5537"/>
  </w:style>
  <w:style w:type="paragraph" w:customStyle="1" w:styleId="4822A755124A4B52BFAF32FDE93A593D">
    <w:name w:val="4822A755124A4B52BFAF32FDE93A593D"/>
  </w:style>
  <w:style w:type="paragraph" w:customStyle="1" w:styleId="723739BA285D419E8532B0AC45653BB5">
    <w:name w:val="723739BA285D419E8532B0AC45653BB5"/>
  </w:style>
  <w:style w:type="paragraph" w:customStyle="1" w:styleId="A786814C39AA40C0BDEBDCF253EB5BB8">
    <w:name w:val="A786814C39AA40C0BDEBDCF253EB5BB8"/>
  </w:style>
  <w:style w:type="paragraph" w:customStyle="1" w:styleId="5DB56259513F48FDA345245AF8DD4697">
    <w:name w:val="5DB56259513F48FDA345245AF8DD4697"/>
  </w:style>
  <w:style w:type="paragraph" w:customStyle="1" w:styleId="838128828B1846668B2BCAC2CD8A7756">
    <w:name w:val="838128828B1846668B2BCAC2CD8A7756"/>
  </w:style>
  <w:style w:type="paragraph" w:customStyle="1" w:styleId="BD0B0CA22D404D558F2E66F549C8C035">
    <w:name w:val="BD0B0CA22D404D558F2E66F549C8C035"/>
  </w:style>
  <w:style w:type="paragraph" w:customStyle="1" w:styleId="8BA15E63B944407EAFEB09C790068D4F">
    <w:name w:val="8BA15E63B944407EAFEB09C790068D4F"/>
  </w:style>
  <w:style w:type="paragraph" w:customStyle="1" w:styleId="028BA023FC344682B78DB7EBB5AD43B5">
    <w:name w:val="028BA023FC344682B78DB7EBB5AD43B5"/>
  </w:style>
  <w:style w:type="paragraph" w:customStyle="1" w:styleId="A5B6F89C9577413384C70FF34BCE4AD2">
    <w:name w:val="A5B6F89C9577413384C70FF34BCE4AD2"/>
  </w:style>
  <w:style w:type="paragraph" w:customStyle="1" w:styleId="F8927BCB2BF24082B3F48C077B801056">
    <w:name w:val="F8927BCB2BF24082B3F48C077B801056"/>
  </w:style>
  <w:style w:type="paragraph" w:customStyle="1" w:styleId="5902BC7DC73544BBB3C9D712A0A1AE9C">
    <w:name w:val="5902BC7DC73544BBB3C9D712A0A1AE9C"/>
  </w:style>
  <w:style w:type="paragraph" w:customStyle="1" w:styleId="C04F7E03D470427091BF6C5554C0888C">
    <w:name w:val="C04F7E03D470427091BF6C5554C0888C"/>
  </w:style>
  <w:style w:type="paragraph" w:customStyle="1" w:styleId="65B38DC625E5488B862C5853491124CB">
    <w:name w:val="65B38DC625E5488B862C5853491124CB"/>
  </w:style>
  <w:style w:type="paragraph" w:customStyle="1" w:styleId="EA291DE64177493AA67203526EB03194">
    <w:name w:val="EA291DE64177493AA67203526EB03194"/>
  </w:style>
  <w:style w:type="paragraph" w:customStyle="1" w:styleId="2DE7754017274723BF2367B1D5E63DCD">
    <w:name w:val="2DE7754017274723BF2367B1D5E63DCD"/>
  </w:style>
  <w:style w:type="paragraph" w:customStyle="1" w:styleId="45C874CE92664CB49F01CB875D9FC747">
    <w:name w:val="45C874CE92664CB49F01CB875D9FC747"/>
  </w:style>
  <w:style w:type="paragraph" w:customStyle="1" w:styleId="E0813C4702D54E929723B14181F857FB">
    <w:name w:val="E0813C4702D54E929723B14181F857FB"/>
  </w:style>
  <w:style w:type="paragraph" w:customStyle="1" w:styleId="42B00833DC5F474B853A789F6A4A9849">
    <w:name w:val="42B00833DC5F474B853A789F6A4A9849"/>
  </w:style>
  <w:style w:type="paragraph" w:customStyle="1" w:styleId="94DE2EC9C9D14469B73198C1A3575E6D">
    <w:name w:val="94DE2EC9C9D14469B73198C1A3575E6D"/>
  </w:style>
  <w:style w:type="paragraph" w:customStyle="1" w:styleId="87D00190F0C14849B837BFFE595FA01E">
    <w:name w:val="87D00190F0C14849B837BFFE595FA01E"/>
  </w:style>
  <w:style w:type="paragraph" w:customStyle="1" w:styleId="1A6687A863794F129A08C6FB82252889">
    <w:name w:val="1A6687A863794F129A08C6FB82252889"/>
  </w:style>
  <w:style w:type="paragraph" w:customStyle="1" w:styleId="9395DE39D5DD48A2B5B430E4A3947FEE">
    <w:name w:val="9395DE39D5DD48A2B5B430E4A3947FEE"/>
  </w:style>
  <w:style w:type="paragraph" w:customStyle="1" w:styleId="CF21737ED8F742098CF1D8951471D06F">
    <w:name w:val="CF21737ED8F742098CF1D8951471D06F"/>
  </w:style>
  <w:style w:type="paragraph" w:customStyle="1" w:styleId="78D4E3936908463FAC744D60E26F8BE9">
    <w:name w:val="78D4E3936908463FAC744D60E26F8BE9"/>
  </w:style>
  <w:style w:type="paragraph" w:customStyle="1" w:styleId="FD23CE18A7114389847943E0329CA992">
    <w:name w:val="FD23CE18A7114389847943E0329CA992"/>
  </w:style>
  <w:style w:type="paragraph" w:customStyle="1" w:styleId="DEB4BCBA09A14E4A85970A4409FBE4EA">
    <w:name w:val="DEB4BCBA09A14E4A85970A4409FBE4EA"/>
  </w:style>
  <w:style w:type="paragraph" w:customStyle="1" w:styleId="44E043DF17CB49CD879CC6B7F1E720F3">
    <w:name w:val="44E043DF17CB49CD879CC6B7F1E720F3"/>
  </w:style>
  <w:style w:type="paragraph" w:customStyle="1" w:styleId="00DAE115E97F4F7E842299B2107FD2B5">
    <w:name w:val="00DAE115E97F4F7E842299B2107FD2B5"/>
  </w:style>
  <w:style w:type="paragraph" w:customStyle="1" w:styleId="D64AB6BA2E364DDE9E4732F53E1EC80D">
    <w:name w:val="D64AB6BA2E364DDE9E4732F53E1EC80D"/>
  </w:style>
  <w:style w:type="paragraph" w:customStyle="1" w:styleId="37C8EEF1A78F4108BDC5E1EAA1919420">
    <w:name w:val="37C8EEF1A78F4108BDC5E1EAA1919420"/>
  </w:style>
  <w:style w:type="paragraph" w:customStyle="1" w:styleId="2DCA2745F6A64A59B17A4C55A107CF16">
    <w:name w:val="2DCA2745F6A64A59B17A4C55A107CF16"/>
  </w:style>
  <w:style w:type="paragraph" w:customStyle="1" w:styleId="46EC45C4582E458993C8E81BB1536982">
    <w:name w:val="46EC45C4582E458993C8E81BB1536982"/>
  </w:style>
  <w:style w:type="paragraph" w:customStyle="1" w:styleId="BA2A7DF3564543F5BEA1E8460BADA360">
    <w:name w:val="BA2A7DF3564543F5BEA1E8460BADA360"/>
  </w:style>
  <w:style w:type="paragraph" w:customStyle="1" w:styleId="A6E89AC331C9448A88BB795B9394CC05">
    <w:name w:val="A6E89AC331C9448A88BB795B9394CC05"/>
  </w:style>
  <w:style w:type="paragraph" w:customStyle="1" w:styleId="DEA43B179B3C4F8896648D50422A9527">
    <w:name w:val="DEA43B179B3C4F8896648D50422A9527"/>
  </w:style>
  <w:style w:type="paragraph" w:customStyle="1" w:styleId="152C57CB3783483586443CB2797CAE21">
    <w:name w:val="152C57CB3783483586443CB2797CAE21"/>
  </w:style>
  <w:style w:type="paragraph" w:customStyle="1" w:styleId="61A13D09885E4739BED0235699EAC4E7">
    <w:name w:val="61A13D09885E4739BED0235699EAC4E7"/>
  </w:style>
  <w:style w:type="paragraph" w:customStyle="1" w:styleId="1F950D1090554D818F9AEBD74625469D">
    <w:name w:val="1F950D1090554D818F9AEBD74625469D"/>
  </w:style>
  <w:style w:type="paragraph" w:customStyle="1" w:styleId="53BCF1CDFEF345139C83DF4B96754213">
    <w:name w:val="53BCF1CDFEF345139C83DF4B96754213"/>
  </w:style>
  <w:style w:type="paragraph" w:customStyle="1" w:styleId="82FAB3763FA447EEBBB21AE4B6E8654F">
    <w:name w:val="82FAB3763FA447EEBBB21AE4B6E8654F"/>
  </w:style>
  <w:style w:type="paragraph" w:customStyle="1" w:styleId="422FF2A24A6748E28BEAE6F37C554936">
    <w:name w:val="422FF2A24A6748E28BEAE6F37C554936"/>
  </w:style>
  <w:style w:type="paragraph" w:customStyle="1" w:styleId="FC476C57B0394F6BA328F3A578C3A627">
    <w:name w:val="FC476C57B0394F6BA328F3A578C3A627"/>
  </w:style>
  <w:style w:type="paragraph" w:customStyle="1" w:styleId="F0BA13682A2843268E91136FAA8FC5C8">
    <w:name w:val="F0BA13682A2843268E91136FAA8FC5C8"/>
  </w:style>
  <w:style w:type="paragraph" w:customStyle="1" w:styleId="A1ED9049D4514F7BBBA7726810F8B23F">
    <w:name w:val="A1ED9049D4514F7BBBA7726810F8B23F"/>
  </w:style>
  <w:style w:type="paragraph" w:customStyle="1" w:styleId="805624FD3BA443BCA6B4283F9DBCDE97">
    <w:name w:val="805624FD3BA443BCA6B4283F9DBCDE97"/>
  </w:style>
  <w:style w:type="paragraph" w:customStyle="1" w:styleId="191E42E8A9714D80B250B57D19F2178C">
    <w:name w:val="191E42E8A9714D80B250B57D19F2178C"/>
  </w:style>
  <w:style w:type="paragraph" w:customStyle="1" w:styleId="FE8C9E748E2F477CA3A33766554CFBFB">
    <w:name w:val="FE8C9E748E2F477CA3A33766554CFBFB"/>
  </w:style>
  <w:style w:type="paragraph" w:customStyle="1" w:styleId="24EBE2BC4FCF4A0A8F8A50EF198BB04D">
    <w:name w:val="24EBE2BC4FCF4A0A8F8A50EF198BB04D"/>
  </w:style>
  <w:style w:type="paragraph" w:customStyle="1" w:styleId="08109B7883A643B1BDFB971775A1AAC4">
    <w:name w:val="08109B7883A643B1BDFB971775A1AAC4"/>
  </w:style>
  <w:style w:type="paragraph" w:customStyle="1" w:styleId="EB58223DC7384998A708383E1E606268">
    <w:name w:val="EB58223DC7384998A708383E1E606268"/>
  </w:style>
  <w:style w:type="paragraph" w:customStyle="1" w:styleId="3D8509CA058F4452990697BC13A6E65B">
    <w:name w:val="3D8509CA058F4452990697BC13A6E65B"/>
  </w:style>
  <w:style w:type="paragraph" w:customStyle="1" w:styleId="CEA82086CAE64C269C2AF42E65DFC43D">
    <w:name w:val="CEA82086CAE64C269C2AF42E65DFC43D"/>
  </w:style>
  <w:style w:type="paragraph" w:customStyle="1" w:styleId="067719BE7E26437FB0F44F7B712C0965">
    <w:name w:val="067719BE7E26437FB0F44F7B712C0965"/>
  </w:style>
  <w:style w:type="paragraph" w:customStyle="1" w:styleId="C91F2B86DE354BF6BAF7AACA41F1F322">
    <w:name w:val="C91F2B86DE354BF6BAF7AACA41F1F322"/>
  </w:style>
  <w:style w:type="paragraph" w:customStyle="1" w:styleId="4ADDEBC70DB144B18768554149D8967E">
    <w:name w:val="4ADDEBC70DB144B18768554149D8967E"/>
  </w:style>
  <w:style w:type="paragraph" w:customStyle="1" w:styleId="1B522BF205C94DFCAB2B7E5A0DB0B01B">
    <w:name w:val="1B522BF205C94DFCAB2B7E5A0DB0B01B"/>
  </w:style>
  <w:style w:type="paragraph" w:customStyle="1" w:styleId="E2388433696741929EEACD0E9F6955FA">
    <w:name w:val="E2388433696741929EEACD0E9F6955FA"/>
  </w:style>
  <w:style w:type="paragraph" w:customStyle="1" w:styleId="F675EA5D247146E3AD6ED59C39803820">
    <w:name w:val="F675EA5D247146E3AD6ED59C39803820"/>
  </w:style>
  <w:style w:type="paragraph" w:customStyle="1" w:styleId="7524EAA110A74F999468B46E906367CA">
    <w:name w:val="7524EAA110A74F999468B46E906367CA"/>
  </w:style>
  <w:style w:type="paragraph" w:customStyle="1" w:styleId="DB5475241EE448959D1B6161E5A3C2EF">
    <w:name w:val="DB5475241EE448959D1B6161E5A3C2EF"/>
  </w:style>
  <w:style w:type="paragraph" w:customStyle="1" w:styleId="4093F31E6C9C491BB6142B2D3FE54FFF">
    <w:name w:val="4093F31E6C9C491BB6142B2D3FE54FFF"/>
  </w:style>
  <w:style w:type="paragraph" w:customStyle="1" w:styleId="C2F27058723542F1A0919369F15CE523">
    <w:name w:val="C2F27058723542F1A0919369F15CE523"/>
  </w:style>
  <w:style w:type="paragraph" w:customStyle="1" w:styleId="FBDAB1BD560B4F63B65D25E7A6EECDAF">
    <w:name w:val="FBDAB1BD560B4F63B65D25E7A6EECDAF"/>
  </w:style>
  <w:style w:type="paragraph" w:customStyle="1" w:styleId="FBCD9BDD65BA434FB62610A11A3D3CE3">
    <w:name w:val="FBCD9BDD65BA434FB62610A11A3D3CE3"/>
  </w:style>
  <w:style w:type="paragraph" w:customStyle="1" w:styleId="AD8C1AF7E448410E87960397A8F763FE">
    <w:name w:val="AD8C1AF7E448410E87960397A8F763FE"/>
  </w:style>
  <w:style w:type="paragraph" w:customStyle="1" w:styleId="2DC22F174AE94F2FAB8C4779864D0AC0">
    <w:name w:val="2DC22F174AE94F2FAB8C4779864D0AC0"/>
  </w:style>
  <w:style w:type="paragraph" w:customStyle="1" w:styleId="BBCE209D474E4D7B97847E416E5F752C">
    <w:name w:val="BBCE209D474E4D7B97847E416E5F752C"/>
  </w:style>
  <w:style w:type="paragraph" w:customStyle="1" w:styleId="7A662FAE8F8C4CC1BBFAE215E18E4675">
    <w:name w:val="7A662FAE8F8C4CC1BBFAE215E18E4675"/>
  </w:style>
  <w:style w:type="paragraph" w:customStyle="1" w:styleId="FCD757A813EC4818A23E5D828A1C0DAC">
    <w:name w:val="FCD757A813EC4818A23E5D828A1C0DAC"/>
  </w:style>
  <w:style w:type="paragraph" w:customStyle="1" w:styleId="CD8DEFD3230D41388C640A1BDD1E3AA5">
    <w:name w:val="CD8DEFD3230D41388C640A1BDD1E3AA5"/>
  </w:style>
  <w:style w:type="paragraph" w:customStyle="1" w:styleId="F7FEFBD6023641258233452CD6E34BFF">
    <w:name w:val="F7FEFBD6023641258233452CD6E34BFF"/>
  </w:style>
  <w:style w:type="paragraph" w:customStyle="1" w:styleId="7A9636320E334190AA7B7194DE2D7EB6">
    <w:name w:val="7A9636320E334190AA7B7194DE2D7EB6"/>
  </w:style>
  <w:style w:type="paragraph" w:customStyle="1" w:styleId="AC9844691E66475F89EC4FA5E8596D2C">
    <w:name w:val="AC9844691E66475F89EC4FA5E8596D2C"/>
  </w:style>
  <w:style w:type="paragraph" w:customStyle="1" w:styleId="4163F7733ADE45258768199659950C3F">
    <w:name w:val="4163F7733ADE45258768199659950C3F"/>
  </w:style>
  <w:style w:type="paragraph" w:customStyle="1" w:styleId="FE192099B665491D905D729BC00B3596">
    <w:name w:val="FE192099B665491D905D729BC00B3596"/>
  </w:style>
  <w:style w:type="paragraph" w:customStyle="1" w:styleId="0B6D6F742A204CE08DFD90A202FC21D3">
    <w:name w:val="0B6D6F742A204CE08DFD90A202FC21D3"/>
  </w:style>
  <w:style w:type="paragraph" w:customStyle="1" w:styleId="65765DD04E5848A7B8E387F18FA23F88">
    <w:name w:val="65765DD04E5848A7B8E387F18FA23F88"/>
  </w:style>
  <w:style w:type="paragraph" w:customStyle="1" w:styleId="D05CFEA52E1345669BBEE753F94ECE3C">
    <w:name w:val="D05CFEA52E1345669BBEE753F94ECE3C"/>
  </w:style>
  <w:style w:type="paragraph" w:customStyle="1" w:styleId="FEEE1485F9CE4689A3FBBF2AF99CED6C">
    <w:name w:val="FEEE1485F9CE4689A3FBBF2AF99CED6C"/>
  </w:style>
  <w:style w:type="paragraph" w:customStyle="1" w:styleId="E0FAFA17950C49509CDD7CC03CA3F750">
    <w:name w:val="E0FAFA17950C49509CDD7CC03CA3F750"/>
  </w:style>
  <w:style w:type="paragraph" w:customStyle="1" w:styleId="583239A53B5C444EA1BD0740F876BA92">
    <w:name w:val="583239A53B5C444EA1BD0740F876BA92"/>
  </w:style>
  <w:style w:type="paragraph" w:customStyle="1" w:styleId="CA036BF917A747BD83B34714B547485E">
    <w:name w:val="CA036BF917A747BD83B34714B547485E"/>
  </w:style>
  <w:style w:type="paragraph" w:customStyle="1" w:styleId="3E9569583C3944309BD91449AB4C733E">
    <w:name w:val="3E9569583C3944309BD91449AB4C733E"/>
  </w:style>
  <w:style w:type="paragraph" w:customStyle="1" w:styleId="9A33BAD8694F42398B17F0A2B12093A2">
    <w:name w:val="9A33BAD8694F42398B17F0A2B12093A2"/>
  </w:style>
  <w:style w:type="paragraph" w:customStyle="1" w:styleId="BB0C5CCDB1DC4B64964C5C2E5292F27D">
    <w:name w:val="BB0C5CCDB1DC4B64964C5C2E5292F27D"/>
  </w:style>
  <w:style w:type="paragraph" w:customStyle="1" w:styleId="AA000DACEDAA4A5EBAA738D43DB1AA23">
    <w:name w:val="AA000DACEDAA4A5EBAA738D43DB1AA23"/>
  </w:style>
  <w:style w:type="paragraph" w:customStyle="1" w:styleId="64E66710C9234874A061CEF10AC4846D">
    <w:name w:val="64E66710C9234874A061CEF10AC4846D"/>
  </w:style>
  <w:style w:type="paragraph" w:customStyle="1" w:styleId="F0DFBF115B1E4AB8B1F7D979B66941A6">
    <w:name w:val="F0DFBF115B1E4AB8B1F7D979B66941A6"/>
  </w:style>
  <w:style w:type="paragraph" w:customStyle="1" w:styleId="FC40AF48F1AD40ADB88451CFE61E398C">
    <w:name w:val="FC40AF48F1AD40ADB88451CFE61E398C"/>
  </w:style>
  <w:style w:type="paragraph" w:customStyle="1" w:styleId="D29F951EBF2D43CC97907DAD2473B587">
    <w:name w:val="D29F951EBF2D43CC97907DAD2473B587"/>
  </w:style>
  <w:style w:type="paragraph" w:customStyle="1" w:styleId="337157E8360947B5AFA3B171A09E0774">
    <w:name w:val="337157E8360947B5AFA3B171A09E0774"/>
  </w:style>
  <w:style w:type="paragraph" w:customStyle="1" w:styleId="AAD5F738B148402E8CB9057F4CD0EDB3">
    <w:name w:val="AAD5F738B148402E8CB9057F4CD0EDB3"/>
  </w:style>
  <w:style w:type="paragraph" w:customStyle="1" w:styleId="0527C4318B0B498A9B8FD1495496712E">
    <w:name w:val="0527C4318B0B498A9B8FD1495496712E"/>
  </w:style>
  <w:style w:type="paragraph" w:customStyle="1" w:styleId="5E53646C246C493895D1AFB57EE1AC05">
    <w:name w:val="5E53646C246C493895D1AFB57EE1AC05"/>
  </w:style>
  <w:style w:type="paragraph" w:customStyle="1" w:styleId="2157A708263245D9A67087AF60754B42">
    <w:name w:val="2157A708263245D9A67087AF60754B42"/>
  </w:style>
  <w:style w:type="paragraph" w:customStyle="1" w:styleId="963313E2774646F794DE89E0320AA8B8">
    <w:name w:val="963313E2774646F794DE89E0320AA8B8"/>
  </w:style>
  <w:style w:type="paragraph" w:customStyle="1" w:styleId="F34532A1F7704F829DFF32A27496F879">
    <w:name w:val="F34532A1F7704F829DFF32A27496F879"/>
  </w:style>
  <w:style w:type="paragraph" w:customStyle="1" w:styleId="9894214B25174292BD6B1F855786A9D6">
    <w:name w:val="9894214B25174292BD6B1F855786A9D6"/>
  </w:style>
  <w:style w:type="paragraph" w:customStyle="1" w:styleId="DFB3D831A2CE45599A842E12DE129FCD">
    <w:name w:val="DFB3D831A2CE45599A842E12DE129FCD"/>
  </w:style>
  <w:style w:type="paragraph" w:customStyle="1" w:styleId="3188194B3EDE47768C5F60C5630D823B">
    <w:name w:val="3188194B3EDE47768C5F60C5630D823B"/>
  </w:style>
  <w:style w:type="paragraph" w:customStyle="1" w:styleId="507FA91DE946454D8FB12E1007CDA9A1">
    <w:name w:val="507FA91DE946454D8FB12E1007CDA9A1"/>
  </w:style>
  <w:style w:type="paragraph" w:customStyle="1" w:styleId="A771B31C66334B5CB4D600328AA12B01">
    <w:name w:val="A771B31C66334B5CB4D600328AA12B01"/>
  </w:style>
  <w:style w:type="paragraph" w:customStyle="1" w:styleId="199260C15EB5454C9539BF8A78874EBE">
    <w:name w:val="199260C15EB5454C9539BF8A78874EBE"/>
  </w:style>
  <w:style w:type="paragraph" w:customStyle="1" w:styleId="F9D2DF3BDDB440C8B97DBCE980701D8C">
    <w:name w:val="F9D2DF3BDDB440C8B97DBCE980701D8C"/>
  </w:style>
  <w:style w:type="paragraph" w:customStyle="1" w:styleId="F23FEAA3993B47BD9F81C825EB07BA2D">
    <w:name w:val="F23FEAA3993B47BD9F81C825EB07BA2D"/>
  </w:style>
  <w:style w:type="paragraph" w:customStyle="1" w:styleId="51E36AC2A3EF45FB87C4A35471C8BE4A">
    <w:name w:val="51E36AC2A3EF45FB87C4A35471C8BE4A"/>
  </w:style>
  <w:style w:type="paragraph" w:customStyle="1" w:styleId="E103CE726B4A4030BC20490F15235BB4">
    <w:name w:val="E103CE726B4A4030BC20490F15235BB4"/>
  </w:style>
  <w:style w:type="paragraph" w:customStyle="1" w:styleId="B7F3417EAF7E4C6684B02B1CF70EED0F">
    <w:name w:val="B7F3417EAF7E4C6684B02B1CF70EED0F"/>
  </w:style>
  <w:style w:type="paragraph" w:customStyle="1" w:styleId="3B31768EB9FD4CD5B5DDA5306E95A54A">
    <w:name w:val="3B31768EB9FD4CD5B5DDA5306E95A54A"/>
  </w:style>
  <w:style w:type="paragraph" w:customStyle="1" w:styleId="AA360F1387824BD783C4260663E9D9EB">
    <w:name w:val="AA360F1387824BD783C4260663E9D9EB"/>
  </w:style>
  <w:style w:type="paragraph" w:customStyle="1" w:styleId="6A74C66BBD29456997F5BBB6E12A508A">
    <w:name w:val="6A74C66BBD29456997F5BBB6E12A508A"/>
  </w:style>
  <w:style w:type="paragraph" w:customStyle="1" w:styleId="69606327A69E46A38FF4A5E1452097EB">
    <w:name w:val="69606327A69E46A38FF4A5E1452097EB"/>
  </w:style>
  <w:style w:type="paragraph" w:customStyle="1" w:styleId="FA1D7AB6B80041CBA6AFE541E645C0E0">
    <w:name w:val="FA1D7AB6B80041CBA6AFE541E645C0E0"/>
  </w:style>
  <w:style w:type="paragraph" w:customStyle="1" w:styleId="A6FE6C565CFB47AA90A98EC80A315894">
    <w:name w:val="A6FE6C565CFB47AA90A98EC80A315894"/>
  </w:style>
  <w:style w:type="paragraph" w:customStyle="1" w:styleId="294530961FE044DB872B9895F2C674D6">
    <w:name w:val="294530961FE044DB872B9895F2C674D6"/>
  </w:style>
  <w:style w:type="paragraph" w:customStyle="1" w:styleId="FDAB9EC020E34BC4AF3B09E9EFBD4514">
    <w:name w:val="FDAB9EC020E34BC4AF3B09E9EFBD4514"/>
  </w:style>
  <w:style w:type="paragraph" w:customStyle="1" w:styleId="FCB95103CCF44033842D3946EF22D7ED">
    <w:name w:val="FCB95103CCF44033842D3946EF22D7ED"/>
  </w:style>
  <w:style w:type="paragraph" w:customStyle="1" w:styleId="C42F37D34A8A48A8BF7FF51F5AF46580">
    <w:name w:val="C42F37D34A8A48A8BF7FF51F5AF46580"/>
  </w:style>
  <w:style w:type="paragraph" w:customStyle="1" w:styleId="2E7FEFCD911E47CB95D163157E4DD424">
    <w:name w:val="2E7FEFCD911E47CB95D163157E4DD424"/>
  </w:style>
  <w:style w:type="paragraph" w:customStyle="1" w:styleId="ADFC4E15AAD64013BD3D6743788E26F1">
    <w:name w:val="ADFC4E15AAD64013BD3D6743788E26F1"/>
  </w:style>
  <w:style w:type="paragraph" w:customStyle="1" w:styleId="2E7577ADB31D48628397A382B9C0943A">
    <w:name w:val="2E7577ADB31D48628397A382B9C0943A"/>
  </w:style>
  <w:style w:type="paragraph" w:customStyle="1" w:styleId="531545AD906C418EB24AF4E9146C0F34">
    <w:name w:val="531545AD906C418EB24AF4E9146C0F34"/>
  </w:style>
  <w:style w:type="paragraph" w:customStyle="1" w:styleId="0725B6720FC24F09A9FF6EFA3545AEC9">
    <w:name w:val="0725B6720FC24F09A9FF6EFA3545AEC9"/>
  </w:style>
  <w:style w:type="paragraph" w:customStyle="1" w:styleId="4C40F633B7B0476D88A8FB4BDA0339F8">
    <w:name w:val="4C40F633B7B0476D88A8FB4BDA0339F8"/>
  </w:style>
  <w:style w:type="paragraph" w:customStyle="1" w:styleId="4454424F9A9F4E0DA0BC5E1EAD1426E6">
    <w:name w:val="4454424F9A9F4E0DA0BC5E1EAD1426E6"/>
  </w:style>
  <w:style w:type="paragraph" w:customStyle="1" w:styleId="5A5847E605C84954BB6FB41FC60CD98F">
    <w:name w:val="5A5847E605C84954BB6FB41FC60CD98F"/>
  </w:style>
  <w:style w:type="paragraph" w:customStyle="1" w:styleId="707AE8225FDA42CA98591290727675A1">
    <w:name w:val="707AE8225FDA42CA98591290727675A1"/>
  </w:style>
  <w:style w:type="paragraph" w:customStyle="1" w:styleId="8D97F9A7378942A992D2AA6C7B3AE47A">
    <w:name w:val="8D97F9A7378942A992D2AA6C7B3AE47A"/>
  </w:style>
  <w:style w:type="paragraph" w:customStyle="1" w:styleId="6C6BD50046BA4395BA35DA77F86391FC">
    <w:name w:val="6C6BD50046BA4395BA35DA77F86391FC"/>
  </w:style>
  <w:style w:type="paragraph" w:customStyle="1" w:styleId="8DF356366E46474DB442DF175AF9E89A">
    <w:name w:val="8DF356366E46474DB442DF175AF9E89A"/>
  </w:style>
  <w:style w:type="paragraph" w:customStyle="1" w:styleId="0B5A03B0E44C458D88CD62D80ECBAB89">
    <w:name w:val="0B5A03B0E44C458D88CD62D80ECBAB89"/>
  </w:style>
  <w:style w:type="paragraph" w:customStyle="1" w:styleId="2F92BD9DCFB84D6CAC7446A87097DE9B">
    <w:name w:val="2F92BD9DCFB84D6CAC7446A87097DE9B"/>
  </w:style>
  <w:style w:type="paragraph" w:customStyle="1" w:styleId="B62A46E8C47A475AAF4E5EE5B48E8F76">
    <w:name w:val="B62A46E8C47A475AAF4E5EE5B48E8F76"/>
  </w:style>
  <w:style w:type="paragraph" w:customStyle="1" w:styleId="660EEF8E23A34604B97AEC9D0ADF4BD3">
    <w:name w:val="660EEF8E23A34604B97AEC9D0ADF4BD3"/>
  </w:style>
  <w:style w:type="paragraph" w:customStyle="1" w:styleId="04A4256B102E49CC877E75C74A83AFA4">
    <w:name w:val="04A4256B102E49CC877E75C74A83AFA4"/>
  </w:style>
  <w:style w:type="paragraph" w:customStyle="1" w:styleId="799C06253BD6404993C7A935AACC0BE9">
    <w:name w:val="799C06253BD6404993C7A935AACC0BE9"/>
  </w:style>
  <w:style w:type="paragraph" w:customStyle="1" w:styleId="2DFB68C18A7747C185AF90CA67D8ED0C">
    <w:name w:val="2DFB68C18A7747C185AF90CA67D8ED0C"/>
  </w:style>
  <w:style w:type="paragraph" w:customStyle="1" w:styleId="9F3DE072332C4BC9AA172611D989DDC0">
    <w:name w:val="9F3DE072332C4BC9AA172611D989DDC0"/>
  </w:style>
  <w:style w:type="paragraph" w:customStyle="1" w:styleId="E213490A446642449260EC36DD9015FD">
    <w:name w:val="E213490A446642449260EC36DD9015FD"/>
  </w:style>
  <w:style w:type="paragraph" w:customStyle="1" w:styleId="79B7235464774391BA1FC8EE7CB7278C">
    <w:name w:val="79B7235464774391BA1FC8EE7CB7278C"/>
  </w:style>
  <w:style w:type="paragraph" w:customStyle="1" w:styleId="CBCB55C048F34EFD9B4016103FE79EB2">
    <w:name w:val="CBCB55C048F34EFD9B4016103FE79EB2"/>
  </w:style>
  <w:style w:type="paragraph" w:customStyle="1" w:styleId="A01DD39EB7464FB695641B4D2F685809">
    <w:name w:val="A01DD39EB7464FB695641B4D2F685809"/>
  </w:style>
  <w:style w:type="paragraph" w:customStyle="1" w:styleId="E706004740D54A948F64EAE135C8C8D4">
    <w:name w:val="E706004740D54A948F64EAE135C8C8D4"/>
  </w:style>
  <w:style w:type="paragraph" w:customStyle="1" w:styleId="9C3F466F48DF4880BAA38E21599E8101">
    <w:name w:val="9C3F466F48DF4880BAA38E21599E8101"/>
  </w:style>
  <w:style w:type="paragraph" w:customStyle="1" w:styleId="222319F9C34C4F75A228EF8EA10E4E3E">
    <w:name w:val="222319F9C34C4F75A228EF8EA10E4E3E"/>
  </w:style>
  <w:style w:type="paragraph" w:customStyle="1" w:styleId="41832562D2E741F99B54B0FBDECC40E3">
    <w:name w:val="41832562D2E741F99B54B0FBDECC40E3"/>
  </w:style>
  <w:style w:type="paragraph" w:customStyle="1" w:styleId="F85E3B651932438EBE86F17393AD709C">
    <w:name w:val="F85E3B651932438EBE86F17393AD709C"/>
  </w:style>
  <w:style w:type="paragraph" w:customStyle="1" w:styleId="8CB6C859A6094FC991088E1A8645E5E6">
    <w:name w:val="8CB6C859A6094FC991088E1A8645E5E6"/>
  </w:style>
  <w:style w:type="paragraph" w:customStyle="1" w:styleId="5202269108294CBBB9525B29832112CA">
    <w:name w:val="5202269108294CBBB9525B29832112CA"/>
  </w:style>
  <w:style w:type="paragraph" w:customStyle="1" w:styleId="D90FD62A9346487291510D75838BF31B">
    <w:name w:val="D90FD62A9346487291510D75838BF31B"/>
  </w:style>
  <w:style w:type="paragraph" w:customStyle="1" w:styleId="144987F47B8642E0888E133C0C925B28">
    <w:name w:val="144987F47B8642E0888E133C0C925B28"/>
  </w:style>
  <w:style w:type="paragraph" w:customStyle="1" w:styleId="C427A74DBE334312A91CDD78DB9CEB60">
    <w:name w:val="C427A74DBE334312A91CDD78DB9CEB60"/>
  </w:style>
  <w:style w:type="paragraph" w:customStyle="1" w:styleId="D2C68017684D4E57A2D6EB3820E9C16E">
    <w:name w:val="D2C68017684D4E57A2D6EB3820E9C16E"/>
  </w:style>
  <w:style w:type="paragraph" w:customStyle="1" w:styleId="5055977037B74A0AA9D573B045F5AADA">
    <w:name w:val="5055977037B74A0AA9D573B045F5AADA"/>
  </w:style>
  <w:style w:type="paragraph" w:customStyle="1" w:styleId="CA2EBF6A9B3645B8A4A1D6BF05EC77B6">
    <w:name w:val="CA2EBF6A9B3645B8A4A1D6BF05EC77B6"/>
  </w:style>
  <w:style w:type="paragraph" w:customStyle="1" w:styleId="DF4FE7F07350466C95A6E78131B0F7A5">
    <w:name w:val="DF4FE7F07350466C95A6E78131B0F7A5"/>
  </w:style>
  <w:style w:type="paragraph" w:customStyle="1" w:styleId="44919492805F412597B4F4BA7A103108">
    <w:name w:val="44919492805F412597B4F4BA7A103108"/>
  </w:style>
  <w:style w:type="paragraph" w:customStyle="1" w:styleId="0491596A685D4A08977A3D839ECA4099">
    <w:name w:val="0491596A685D4A08977A3D839ECA4099"/>
  </w:style>
  <w:style w:type="paragraph" w:customStyle="1" w:styleId="86EF4B569F3D4216BF8877E7C27179D1">
    <w:name w:val="86EF4B569F3D4216BF8877E7C27179D1"/>
  </w:style>
  <w:style w:type="paragraph" w:customStyle="1" w:styleId="054947F34A7C49E2AD3EC0E9BA3A8232">
    <w:name w:val="054947F34A7C49E2AD3EC0E9BA3A8232"/>
  </w:style>
  <w:style w:type="paragraph" w:customStyle="1" w:styleId="831BFA9081B7439087F383CE1F330E12">
    <w:name w:val="831BFA9081B7439087F383CE1F330E12"/>
  </w:style>
  <w:style w:type="paragraph" w:customStyle="1" w:styleId="C73DA141AA6A4FD0A771E9A383CD0D5C">
    <w:name w:val="C73DA141AA6A4FD0A771E9A383CD0D5C"/>
  </w:style>
  <w:style w:type="paragraph" w:customStyle="1" w:styleId="B87D52156B664657B5DC0FB56F4BCB2C">
    <w:name w:val="B87D52156B664657B5DC0FB56F4BCB2C"/>
  </w:style>
  <w:style w:type="paragraph" w:customStyle="1" w:styleId="6FE6D34A3705428786D2A92806732E50">
    <w:name w:val="6FE6D34A3705428786D2A92806732E50"/>
  </w:style>
  <w:style w:type="paragraph" w:customStyle="1" w:styleId="22D1C41AE551444C9CB526A3BAB2F89B">
    <w:name w:val="22D1C41AE551444C9CB526A3BAB2F89B"/>
  </w:style>
  <w:style w:type="paragraph" w:customStyle="1" w:styleId="927128C4053341CF9AD15CCCB1D2A51A">
    <w:name w:val="927128C4053341CF9AD15CCCB1D2A51A"/>
  </w:style>
  <w:style w:type="paragraph" w:customStyle="1" w:styleId="4E688659508F4F2094A28536697C5B43">
    <w:name w:val="4E688659508F4F2094A28536697C5B43"/>
  </w:style>
  <w:style w:type="paragraph" w:customStyle="1" w:styleId="75F7AB810FAC4AE5A0E4BBD44684BFD1">
    <w:name w:val="75F7AB810FAC4AE5A0E4BBD44684BFD1"/>
  </w:style>
  <w:style w:type="paragraph" w:customStyle="1" w:styleId="4E9F3188B61C4B38A6AAD4D024452E5E">
    <w:name w:val="4E9F3188B61C4B38A6AAD4D024452E5E"/>
  </w:style>
  <w:style w:type="paragraph" w:customStyle="1" w:styleId="80B62B0CCB2C45B5AAADE538E4BCF122">
    <w:name w:val="80B62B0CCB2C45B5AAADE538E4BCF122"/>
  </w:style>
  <w:style w:type="paragraph" w:customStyle="1" w:styleId="6745CCA6B150403D8E144A6CB4E9C869">
    <w:name w:val="6745CCA6B150403D8E144A6CB4E9C869"/>
  </w:style>
  <w:style w:type="paragraph" w:customStyle="1" w:styleId="983EC027895346F0B9C3963B9C32C5EB">
    <w:name w:val="983EC027895346F0B9C3963B9C32C5EB"/>
  </w:style>
  <w:style w:type="paragraph" w:customStyle="1" w:styleId="EB77DA8C392D46CCAC72D6F8E2DA18B9">
    <w:name w:val="EB77DA8C392D46CCAC72D6F8E2DA18B9"/>
  </w:style>
  <w:style w:type="paragraph" w:customStyle="1" w:styleId="C370B5344A6845C9AFD617C26821DAA0">
    <w:name w:val="C370B5344A6845C9AFD617C26821DAA0"/>
  </w:style>
  <w:style w:type="paragraph" w:customStyle="1" w:styleId="CBBB805F24154D27BD6FD639B34D9197">
    <w:name w:val="CBBB805F24154D27BD6FD639B34D9197"/>
  </w:style>
  <w:style w:type="paragraph" w:customStyle="1" w:styleId="6843F9E5F2F84C67BDC638F8C9E83BE6">
    <w:name w:val="6843F9E5F2F84C67BDC638F8C9E83BE6"/>
  </w:style>
  <w:style w:type="paragraph" w:customStyle="1" w:styleId="0A3C21D47CEA4AF1AB918AD9497946C5">
    <w:name w:val="0A3C21D47CEA4AF1AB918AD9497946C5"/>
  </w:style>
  <w:style w:type="paragraph" w:customStyle="1" w:styleId="035B69DB5CB243E1AA5A1533E8D8F03B">
    <w:name w:val="035B69DB5CB243E1AA5A1533E8D8F03B"/>
  </w:style>
  <w:style w:type="paragraph" w:customStyle="1" w:styleId="15D1F3A2CEFF4ABB8842E286BE75CBB2">
    <w:name w:val="15D1F3A2CEFF4ABB8842E286BE75CBB2"/>
  </w:style>
  <w:style w:type="paragraph" w:customStyle="1" w:styleId="CE5B224B7DDB4BC1BEB552C1D057A068">
    <w:name w:val="CE5B224B7DDB4BC1BEB552C1D057A068"/>
  </w:style>
  <w:style w:type="paragraph" w:customStyle="1" w:styleId="B88C835BCDFA417CB6FB0869A224BD96">
    <w:name w:val="B88C835BCDFA417CB6FB0869A224BD96"/>
  </w:style>
  <w:style w:type="paragraph" w:customStyle="1" w:styleId="7C97309B653948FE9775094028C4BADD">
    <w:name w:val="7C97309B653948FE9775094028C4BADD"/>
  </w:style>
  <w:style w:type="paragraph" w:customStyle="1" w:styleId="5023B294E9D44D4BBCF3B51C56991F2E">
    <w:name w:val="5023B294E9D44D4BBCF3B51C56991F2E"/>
  </w:style>
  <w:style w:type="paragraph" w:customStyle="1" w:styleId="7BA89EEE618C4AF9B3A794D2B7156DF3">
    <w:name w:val="7BA89EEE618C4AF9B3A794D2B7156DF3"/>
  </w:style>
  <w:style w:type="paragraph" w:customStyle="1" w:styleId="B51D44625C564726BC101B7813CC9BA7">
    <w:name w:val="B51D44625C564726BC101B7813CC9BA7"/>
  </w:style>
  <w:style w:type="paragraph" w:customStyle="1" w:styleId="D7C23D417F1E44E68AE89CFA5F39540A">
    <w:name w:val="D7C23D417F1E44E68AE89CFA5F39540A"/>
  </w:style>
  <w:style w:type="paragraph" w:customStyle="1" w:styleId="80ED5E6F25BB48948F35DBC3C19022B7">
    <w:name w:val="80ED5E6F25BB48948F35DBC3C19022B7"/>
  </w:style>
  <w:style w:type="paragraph" w:customStyle="1" w:styleId="92B4BCC65A3D4A22B6227932204969A1">
    <w:name w:val="92B4BCC65A3D4A22B6227932204969A1"/>
  </w:style>
  <w:style w:type="paragraph" w:customStyle="1" w:styleId="06EBA83934344E279D067321E4294E5A">
    <w:name w:val="06EBA83934344E279D067321E4294E5A"/>
  </w:style>
  <w:style w:type="paragraph" w:customStyle="1" w:styleId="0E49BFE5777A427AA9241D394007FBAD">
    <w:name w:val="0E49BFE5777A427AA9241D394007FBAD"/>
  </w:style>
  <w:style w:type="paragraph" w:customStyle="1" w:styleId="A0FA6E2C3DF848C4996A620D44C4F7ED">
    <w:name w:val="A0FA6E2C3DF848C4996A620D44C4F7ED"/>
  </w:style>
  <w:style w:type="paragraph" w:customStyle="1" w:styleId="E0C00EF00EC842CC80D9BF2D256CC7B6">
    <w:name w:val="E0C00EF00EC842CC80D9BF2D256CC7B6"/>
  </w:style>
  <w:style w:type="paragraph" w:customStyle="1" w:styleId="41A2CCE573064D4C8DBC9E688CC139CA">
    <w:name w:val="41A2CCE573064D4C8DBC9E688CC139CA"/>
  </w:style>
  <w:style w:type="paragraph" w:customStyle="1" w:styleId="04E2A451BF7A49DB9E5DB9D6ADD2E77D">
    <w:name w:val="04E2A451BF7A49DB9E5DB9D6ADD2E77D"/>
  </w:style>
  <w:style w:type="paragraph" w:customStyle="1" w:styleId="A54B0E996F56456D9B0120B54AFC4686">
    <w:name w:val="A54B0E996F56456D9B0120B54AFC4686"/>
  </w:style>
  <w:style w:type="paragraph" w:customStyle="1" w:styleId="1BF2B1A8869A45828559D190F4C1262D">
    <w:name w:val="1BF2B1A8869A45828559D190F4C1262D"/>
  </w:style>
  <w:style w:type="paragraph" w:customStyle="1" w:styleId="D79A073B8F5B4914B0CFF9FC9932AA3F">
    <w:name w:val="D79A073B8F5B4914B0CFF9FC9932AA3F"/>
  </w:style>
  <w:style w:type="paragraph" w:customStyle="1" w:styleId="552F1DFBBB504F1E9270132FD0F65582">
    <w:name w:val="552F1DFBBB504F1E9270132FD0F65582"/>
  </w:style>
  <w:style w:type="paragraph" w:customStyle="1" w:styleId="E3C393106DE743F7B5362929C02AB9D3">
    <w:name w:val="E3C393106DE743F7B5362929C02AB9D3"/>
  </w:style>
  <w:style w:type="paragraph" w:customStyle="1" w:styleId="E20E774FF4FF43B7A2345A0901748757">
    <w:name w:val="E20E774FF4FF43B7A2345A0901748757"/>
  </w:style>
  <w:style w:type="paragraph" w:customStyle="1" w:styleId="5465A6FEDFC1498489725727501A5A1A">
    <w:name w:val="5465A6FEDFC1498489725727501A5A1A"/>
  </w:style>
  <w:style w:type="paragraph" w:customStyle="1" w:styleId="A8C10C0949894BDDB0EB4C06B73F0503">
    <w:name w:val="A8C10C0949894BDDB0EB4C06B73F0503"/>
  </w:style>
  <w:style w:type="paragraph" w:customStyle="1" w:styleId="F28FEB2E3CBD42FD8BCA380B01F5C592">
    <w:name w:val="F28FEB2E3CBD42FD8BCA380B01F5C592"/>
  </w:style>
  <w:style w:type="paragraph" w:customStyle="1" w:styleId="4C59B6A386E64F01B1B74B321ABBC6A1">
    <w:name w:val="4C59B6A386E64F01B1B74B321ABBC6A1"/>
  </w:style>
  <w:style w:type="paragraph" w:customStyle="1" w:styleId="19E4B58F65AD4686BC50D9E7CDEE38FD">
    <w:name w:val="19E4B58F65AD4686BC50D9E7CDEE38FD"/>
  </w:style>
  <w:style w:type="paragraph" w:customStyle="1" w:styleId="B838AABC3FB142048D4C3D5E6419EFE6">
    <w:name w:val="B838AABC3FB142048D4C3D5E6419EFE6"/>
  </w:style>
  <w:style w:type="paragraph" w:customStyle="1" w:styleId="CEC9F0C3268B489FAAF2AAA5738553D0">
    <w:name w:val="CEC9F0C3268B489FAAF2AAA5738553D0"/>
  </w:style>
  <w:style w:type="paragraph" w:customStyle="1" w:styleId="48601507B83B4E92A1068A5101BBB71A">
    <w:name w:val="48601507B83B4E92A1068A5101BBB71A"/>
  </w:style>
  <w:style w:type="paragraph" w:customStyle="1" w:styleId="AA1182FE309743DEAFFF4E42B1BBC43A">
    <w:name w:val="AA1182FE309743DEAFFF4E42B1BBC43A"/>
  </w:style>
  <w:style w:type="paragraph" w:customStyle="1" w:styleId="AEB67100CA5F4F0D82CC533B4ED47941">
    <w:name w:val="AEB67100CA5F4F0D82CC533B4ED47941"/>
  </w:style>
  <w:style w:type="paragraph" w:customStyle="1" w:styleId="099CEF3C63644115ACFA89DAF881E1E9">
    <w:name w:val="099CEF3C63644115ACFA89DAF881E1E9"/>
  </w:style>
  <w:style w:type="paragraph" w:customStyle="1" w:styleId="6817EDE482B140D68C3F2D785324EE6B">
    <w:name w:val="6817EDE482B140D68C3F2D785324EE6B"/>
  </w:style>
  <w:style w:type="paragraph" w:customStyle="1" w:styleId="A6C67003EF36422A89BB914A4C93DD88">
    <w:name w:val="A6C67003EF36422A89BB914A4C93DD88"/>
  </w:style>
  <w:style w:type="paragraph" w:customStyle="1" w:styleId="3C38A6DE7E52474585402EC841508881">
    <w:name w:val="3C38A6DE7E52474585402EC841508881"/>
  </w:style>
  <w:style w:type="paragraph" w:customStyle="1" w:styleId="181EDF7635614FC5BE4FF9E3FE0F9F9B">
    <w:name w:val="181EDF7635614FC5BE4FF9E3FE0F9F9B"/>
  </w:style>
  <w:style w:type="paragraph" w:customStyle="1" w:styleId="ADB8351EE2824DF9AE881A13FAB333EC">
    <w:name w:val="ADB8351EE2824DF9AE881A13FAB333EC"/>
  </w:style>
  <w:style w:type="paragraph" w:customStyle="1" w:styleId="C6BFFC49264446B4A1EB26A87B017C77">
    <w:name w:val="C6BFFC49264446B4A1EB26A87B017C77"/>
  </w:style>
  <w:style w:type="paragraph" w:customStyle="1" w:styleId="83399DEA8DEE4A188A783925CBA5EE01">
    <w:name w:val="83399DEA8DEE4A188A783925CBA5EE01"/>
  </w:style>
  <w:style w:type="paragraph" w:customStyle="1" w:styleId="3FFBFF20F6DF4FD592A62C621C469053">
    <w:name w:val="3FFBFF20F6DF4FD592A62C621C469053"/>
  </w:style>
  <w:style w:type="paragraph" w:customStyle="1" w:styleId="F3F945AFCE7B4048876DF7AEA819F414">
    <w:name w:val="F3F945AFCE7B4048876DF7AEA819F414"/>
  </w:style>
  <w:style w:type="paragraph" w:customStyle="1" w:styleId="21A776ABDE3B4291AAB1D325C8D523F4">
    <w:name w:val="21A776ABDE3B4291AAB1D325C8D523F4"/>
  </w:style>
  <w:style w:type="paragraph" w:customStyle="1" w:styleId="8C0B103241AA445584DE6663BCE89F2C">
    <w:name w:val="8C0B103241AA445584DE6663BCE89F2C"/>
  </w:style>
  <w:style w:type="paragraph" w:customStyle="1" w:styleId="A1DB73B2A3DE431FB1F1BC342B677A8B">
    <w:name w:val="A1DB73B2A3DE431FB1F1BC342B677A8B"/>
  </w:style>
  <w:style w:type="paragraph" w:customStyle="1" w:styleId="E095EF2DD31F41E9A707434B8BBEEB5C">
    <w:name w:val="E095EF2DD31F41E9A707434B8BBEEB5C"/>
  </w:style>
  <w:style w:type="paragraph" w:customStyle="1" w:styleId="620B13AA392D438F9EA1C95F41F2C495">
    <w:name w:val="620B13AA392D438F9EA1C95F41F2C495"/>
  </w:style>
  <w:style w:type="paragraph" w:customStyle="1" w:styleId="44FAE02534AE4618874AB747013E7C6F">
    <w:name w:val="44FAE02534AE4618874AB747013E7C6F"/>
  </w:style>
  <w:style w:type="paragraph" w:customStyle="1" w:styleId="58D0CE34682D460BA8EB6780429C2000">
    <w:name w:val="58D0CE34682D460BA8EB6780429C2000"/>
  </w:style>
  <w:style w:type="paragraph" w:customStyle="1" w:styleId="75472B7681FB4B7DB909CBE56E7F01CE">
    <w:name w:val="75472B7681FB4B7DB909CBE56E7F01CE"/>
  </w:style>
  <w:style w:type="paragraph" w:customStyle="1" w:styleId="412A003143104022A75A9CD8014BB675">
    <w:name w:val="412A003143104022A75A9CD8014BB675"/>
  </w:style>
  <w:style w:type="paragraph" w:customStyle="1" w:styleId="528CBF1C8BA94540B3E2BC6C0B68C586">
    <w:name w:val="528CBF1C8BA94540B3E2BC6C0B68C586"/>
  </w:style>
  <w:style w:type="paragraph" w:customStyle="1" w:styleId="A38297BE172A48B899AAD04EFC10D6F7">
    <w:name w:val="A38297BE172A48B899AAD04EFC10D6F7"/>
  </w:style>
  <w:style w:type="paragraph" w:customStyle="1" w:styleId="20A3BEA65E6A4647AF9860D366ADA6B8">
    <w:name w:val="20A3BEA65E6A4647AF9860D366ADA6B8"/>
  </w:style>
  <w:style w:type="paragraph" w:customStyle="1" w:styleId="DD2E449418734285A5098ED902A967F5">
    <w:name w:val="DD2E449418734285A5098ED902A967F5"/>
  </w:style>
  <w:style w:type="paragraph" w:customStyle="1" w:styleId="7B7CE66A758D4F9080AFCBF37098DCE2">
    <w:name w:val="7B7CE66A758D4F9080AFCBF37098DCE2"/>
  </w:style>
  <w:style w:type="paragraph" w:customStyle="1" w:styleId="525696914A68476CB2AD6E72173A157F">
    <w:name w:val="525696914A68476CB2AD6E72173A157F"/>
  </w:style>
  <w:style w:type="paragraph" w:customStyle="1" w:styleId="A4FA60F5A6E9476E836F63C0D16DFA3D">
    <w:name w:val="A4FA60F5A6E9476E836F63C0D16DFA3D"/>
  </w:style>
  <w:style w:type="paragraph" w:customStyle="1" w:styleId="DD3ED14A483F4DE4A8A130F20481D19E">
    <w:name w:val="DD3ED14A483F4DE4A8A130F20481D19E"/>
  </w:style>
  <w:style w:type="paragraph" w:customStyle="1" w:styleId="6620DAB2C50143C1B61F5958B079DFB7">
    <w:name w:val="6620DAB2C50143C1B61F5958B079DFB7"/>
  </w:style>
  <w:style w:type="paragraph" w:customStyle="1" w:styleId="50CC041CD05E4340AC59BAE18E72D08D">
    <w:name w:val="50CC041CD05E4340AC59BAE18E72D08D"/>
  </w:style>
  <w:style w:type="paragraph" w:customStyle="1" w:styleId="79D9CD124EF042F99B7E5631B4664E36">
    <w:name w:val="79D9CD124EF042F99B7E5631B4664E36"/>
  </w:style>
  <w:style w:type="paragraph" w:customStyle="1" w:styleId="17F36533D3274A2481D452556F66EE43">
    <w:name w:val="17F36533D3274A2481D452556F66EE43"/>
  </w:style>
  <w:style w:type="paragraph" w:customStyle="1" w:styleId="347A3ABFF18A4953BDDF481ACD3B9FDD">
    <w:name w:val="347A3ABFF18A4953BDDF481ACD3B9FDD"/>
  </w:style>
  <w:style w:type="paragraph" w:customStyle="1" w:styleId="26B003AF7F7C4C869DA8A26EDE631C83">
    <w:name w:val="26B003AF7F7C4C869DA8A26EDE631C83"/>
  </w:style>
  <w:style w:type="paragraph" w:customStyle="1" w:styleId="52F8A710176945F0BD67EAE77D50FF71">
    <w:name w:val="52F8A710176945F0BD67EAE77D50FF71"/>
  </w:style>
  <w:style w:type="paragraph" w:customStyle="1" w:styleId="0880CF28F3A3438889CF52903BA34519">
    <w:name w:val="0880CF28F3A3438889CF52903BA34519"/>
  </w:style>
  <w:style w:type="paragraph" w:customStyle="1" w:styleId="58EA5B53C58449ADA24EE0A56C123974">
    <w:name w:val="58EA5B53C58449ADA24EE0A56C123974"/>
  </w:style>
  <w:style w:type="paragraph" w:customStyle="1" w:styleId="227FB8B2CABF4F099158C214C0C55DEF">
    <w:name w:val="227FB8B2CABF4F099158C214C0C55DEF"/>
  </w:style>
  <w:style w:type="paragraph" w:customStyle="1" w:styleId="01691219BA33434ABBE1D6B268919CC3">
    <w:name w:val="01691219BA33434ABBE1D6B268919CC3"/>
  </w:style>
  <w:style w:type="paragraph" w:customStyle="1" w:styleId="F73E2C82821843F2A7529724F5C0E2CA">
    <w:name w:val="F73E2C82821843F2A7529724F5C0E2CA"/>
  </w:style>
  <w:style w:type="paragraph" w:customStyle="1" w:styleId="A9184053195649F9AC848AA947FCFCD9">
    <w:name w:val="A9184053195649F9AC848AA947FCFCD9"/>
  </w:style>
  <w:style w:type="paragraph" w:customStyle="1" w:styleId="FFE8297F3E154E4EB5BDC3427C5F9CD2">
    <w:name w:val="FFE8297F3E154E4EB5BDC3427C5F9CD2"/>
  </w:style>
  <w:style w:type="paragraph" w:customStyle="1" w:styleId="749BFB33A67F416AB68DBC83A247041B">
    <w:name w:val="749BFB33A67F416AB68DBC83A247041B"/>
  </w:style>
  <w:style w:type="paragraph" w:customStyle="1" w:styleId="E103FD309D4348768FD6416490EAE565">
    <w:name w:val="E103FD309D4348768FD6416490EAE565"/>
  </w:style>
  <w:style w:type="paragraph" w:customStyle="1" w:styleId="ABE80A892D2040A2B3EC7ACD21655073">
    <w:name w:val="ABE80A892D2040A2B3EC7ACD21655073"/>
  </w:style>
  <w:style w:type="paragraph" w:customStyle="1" w:styleId="8039F0346A7D46C8A42C07B968DA6EF4">
    <w:name w:val="8039F0346A7D46C8A42C07B968DA6EF4"/>
  </w:style>
  <w:style w:type="paragraph" w:customStyle="1" w:styleId="A8B87811711948BDBA98FD9BE1076E9F">
    <w:name w:val="A8B87811711948BDBA98FD9BE1076E9F"/>
  </w:style>
  <w:style w:type="paragraph" w:customStyle="1" w:styleId="2AAB99A1C05A4439AC2CD69B19E03B29">
    <w:name w:val="2AAB99A1C05A4439AC2CD69B19E03B29"/>
  </w:style>
  <w:style w:type="paragraph" w:customStyle="1" w:styleId="632FF15DD71A4937A78DCE759AE53520">
    <w:name w:val="632FF15DD71A4937A78DCE759AE53520"/>
  </w:style>
  <w:style w:type="paragraph" w:customStyle="1" w:styleId="7579A424303D455EBBC65D04C4A5244C">
    <w:name w:val="7579A424303D455EBBC65D04C4A5244C"/>
  </w:style>
  <w:style w:type="paragraph" w:customStyle="1" w:styleId="95AE85A4CC3B464D89B1463EB2C3FB33">
    <w:name w:val="95AE85A4CC3B464D89B1463EB2C3FB33"/>
  </w:style>
  <w:style w:type="paragraph" w:customStyle="1" w:styleId="ACEF63CCAC884FCBB387C60EF264B290">
    <w:name w:val="ACEF63CCAC884FCBB387C60EF264B290"/>
  </w:style>
  <w:style w:type="paragraph" w:customStyle="1" w:styleId="DE5D67EFC3B34372AE81C16E7B91753C">
    <w:name w:val="DE5D67EFC3B34372AE81C16E7B91753C"/>
  </w:style>
  <w:style w:type="paragraph" w:customStyle="1" w:styleId="3E83552E32F84213B380426D64168861">
    <w:name w:val="3E83552E32F84213B380426D64168861"/>
  </w:style>
  <w:style w:type="paragraph" w:customStyle="1" w:styleId="CA5821866DAF4F1289269FD5549507AA">
    <w:name w:val="CA5821866DAF4F1289269FD5549507AA"/>
  </w:style>
  <w:style w:type="paragraph" w:customStyle="1" w:styleId="CC188933435843F89738436B5F73433C">
    <w:name w:val="CC188933435843F89738436B5F73433C"/>
  </w:style>
  <w:style w:type="paragraph" w:customStyle="1" w:styleId="346939B2157D40C5918BC6CDEBBE6CD1">
    <w:name w:val="346939B2157D40C5918BC6CDEBBE6CD1"/>
  </w:style>
  <w:style w:type="paragraph" w:customStyle="1" w:styleId="E8ABF2E2FCC244198102E05D664621B4">
    <w:name w:val="E8ABF2E2FCC244198102E05D664621B4"/>
  </w:style>
  <w:style w:type="paragraph" w:customStyle="1" w:styleId="9F01EA48474342AD9C0FEA32EAABCD0F">
    <w:name w:val="9F01EA48474342AD9C0FEA32EAABCD0F"/>
  </w:style>
  <w:style w:type="paragraph" w:customStyle="1" w:styleId="2E252D65B3294D089E0D4E93DE6EED9E">
    <w:name w:val="2E252D65B3294D089E0D4E93DE6EED9E"/>
  </w:style>
  <w:style w:type="paragraph" w:customStyle="1" w:styleId="FB463419A4C044FAA1403FEDF349848D">
    <w:name w:val="FB463419A4C044FAA1403FEDF349848D"/>
  </w:style>
  <w:style w:type="paragraph" w:customStyle="1" w:styleId="F9CC2FB695424A22A8A32CBBAD26138F">
    <w:name w:val="F9CC2FB695424A22A8A32CBBAD26138F"/>
  </w:style>
  <w:style w:type="paragraph" w:customStyle="1" w:styleId="DD665E4380BE4170B081F3230E01535B">
    <w:name w:val="DD665E4380BE4170B081F3230E01535B"/>
  </w:style>
  <w:style w:type="paragraph" w:customStyle="1" w:styleId="C6550A3F3D0F4D5F85E32A5076A913EE">
    <w:name w:val="C6550A3F3D0F4D5F85E32A5076A913EE"/>
  </w:style>
  <w:style w:type="paragraph" w:customStyle="1" w:styleId="ED304AE843E444EB80A348FDD738963C">
    <w:name w:val="ED304AE843E444EB80A348FDD738963C"/>
  </w:style>
  <w:style w:type="paragraph" w:customStyle="1" w:styleId="D19436F2DA7A48C2B1E762B40C50DC4A">
    <w:name w:val="D19436F2DA7A48C2B1E762B40C50DC4A"/>
  </w:style>
  <w:style w:type="paragraph" w:customStyle="1" w:styleId="7E3068B44C5A4701A0578E658AF473EF">
    <w:name w:val="7E3068B44C5A4701A0578E658AF473EF"/>
  </w:style>
  <w:style w:type="paragraph" w:customStyle="1" w:styleId="7B9F1506EE4F4568B41E34960929F788">
    <w:name w:val="7B9F1506EE4F4568B41E34960929F788"/>
  </w:style>
  <w:style w:type="paragraph" w:customStyle="1" w:styleId="DDD3CD161E84433E87D467C8C899A056">
    <w:name w:val="DDD3CD161E84433E87D467C8C899A056"/>
  </w:style>
  <w:style w:type="paragraph" w:customStyle="1" w:styleId="A08E916C5BB4478B8DC1FC01BE18A82F">
    <w:name w:val="A08E916C5BB4478B8DC1FC01BE18A82F"/>
  </w:style>
  <w:style w:type="paragraph" w:customStyle="1" w:styleId="9BE54CA437184AAFA0F131F15113E39E">
    <w:name w:val="9BE54CA437184AAFA0F131F15113E39E"/>
  </w:style>
  <w:style w:type="paragraph" w:customStyle="1" w:styleId="F4878E5A2FC54E8491E27623FEC14292">
    <w:name w:val="F4878E5A2FC54E8491E27623FEC14292"/>
  </w:style>
  <w:style w:type="paragraph" w:customStyle="1" w:styleId="AA6E66F149B2421DA5F9C023C3C63A6B">
    <w:name w:val="AA6E66F149B2421DA5F9C023C3C63A6B"/>
  </w:style>
  <w:style w:type="paragraph" w:customStyle="1" w:styleId="467279AC66BE43E081AA776AD541103C">
    <w:name w:val="467279AC66BE43E081AA776AD541103C"/>
  </w:style>
  <w:style w:type="paragraph" w:customStyle="1" w:styleId="223F8FA2DED445E8BFCE9B1BAD09B077">
    <w:name w:val="223F8FA2DED445E8BFCE9B1BAD09B077"/>
  </w:style>
  <w:style w:type="paragraph" w:customStyle="1" w:styleId="D2705F93945D419CB641A3B205E94D4F">
    <w:name w:val="D2705F93945D419CB641A3B205E94D4F"/>
  </w:style>
  <w:style w:type="paragraph" w:customStyle="1" w:styleId="B4F26A10F1734FA082F507693BFC00BE">
    <w:name w:val="B4F26A10F1734FA082F507693BFC00BE"/>
  </w:style>
  <w:style w:type="paragraph" w:customStyle="1" w:styleId="6B379827F77C48508E76C42139C74770">
    <w:name w:val="6B379827F77C48508E76C42139C74770"/>
  </w:style>
  <w:style w:type="paragraph" w:customStyle="1" w:styleId="3A4AF72178424D768B376A654D158923">
    <w:name w:val="3A4AF72178424D768B376A654D158923"/>
  </w:style>
  <w:style w:type="paragraph" w:customStyle="1" w:styleId="07928DAC80554162B42CEB552ACFA564">
    <w:name w:val="07928DAC80554162B42CEB552ACFA564"/>
  </w:style>
  <w:style w:type="paragraph" w:customStyle="1" w:styleId="C080E6FB60E84A13B0ED3850D58A5D60">
    <w:name w:val="C080E6FB60E84A13B0ED3850D58A5D60"/>
  </w:style>
  <w:style w:type="paragraph" w:customStyle="1" w:styleId="269423DBE4444F2E993395961987E12C">
    <w:name w:val="269423DBE4444F2E993395961987E12C"/>
  </w:style>
  <w:style w:type="paragraph" w:customStyle="1" w:styleId="9D2E3288F5924E5D96BE0319220CE701">
    <w:name w:val="9D2E3288F5924E5D96BE0319220CE701"/>
  </w:style>
  <w:style w:type="paragraph" w:customStyle="1" w:styleId="EC11B9EB4C1B42E6B6BD0374BE71C7D6">
    <w:name w:val="EC11B9EB4C1B42E6B6BD0374BE71C7D6"/>
  </w:style>
  <w:style w:type="paragraph" w:customStyle="1" w:styleId="934E396075AF4ADB8F219F998A193E1F">
    <w:name w:val="934E396075AF4ADB8F219F998A193E1F"/>
  </w:style>
  <w:style w:type="paragraph" w:customStyle="1" w:styleId="B838245196E844EBACFFC1F49276FC1D">
    <w:name w:val="B838245196E844EBACFFC1F49276FC1D"/>
  </w:style>
  <w:style w:type="paragraph" w:customStyle="1" w:styleId="2F7B7F3BBD054EF9A021D3000B1A2CC0">
    <w:name w:val="2F7B7F3BBD054EF9A021D3000B1A2CC0"/>
  </w:style>
  <w:style w:type="paragraph" w:customStyle="1" w:styleId="5891D3C3FD8C4D7C86A6DE25977A2B6C">
    <w:name w:val="5891D3C3FD8C4D7C86A6DE25977A2B6C"/>
  </w:style>
  <w:style w:type="paragraph" w:customStyle="1" w:styleId="BB54AD151AAB440CB49A295655655560">
    <w:name w:val="BB54AD151AAB440CB49A295655655560"/>
  </w:style>
  <w:style w:type="paragraph" w:customStyle="1" w:styleId="3DAA6224AB834224BF70716271D9FBAF">
    <w:name w:val="3DAA6224AB834224BF70716271D9FBAF"/>
  </w:style>
  <w:style w:type="paragraph" w:customStyle="1" w:styleId="6C7643035D994115A53343BEC207083B">
    <w:name w:val="6C7643035D994115A53343BEC207083B"/>
  </w:style>
  <w:style w:type="paragraph" w:customStyle="1" w:styleId="8D85662CE99D41AF9D44779D822A78C9">
    <w:name w:val="8D85662CE99D41AF9D44779D822A78C9"/>
  </w:style>
  <w:style w:type="paragraph" w:customStyle="1" w:styleId="8461B43C11644FAEAA3520A2A18F9B40">
    <w:name w:val="8461B43C11644FAEAA3520A2A18F9B40"/>
  </w:style>
  <w:style w:type="paragraph" w:customStyle="1" w:styleId="2136E02724A845D8B7C5EFDD286442EF">
    <w:name w:val="2136E02724A845D8B7C5EFDD286442EF"/>
  </w:style>
  <w:style w:type="paragraph" w:customStyle="1" w:styleId="A4398D7E8A704941AD1F114E73D86062">
    <w:name w:val="A4398D7E8A704941AD1F114E73D86062"/>
  </w:style>
  <w:style w:type="paragraph" w:customStyle="1" w:styleId="888C56D6F35442D8986FA751A3E44461">
    <w:name w:val="888C56D6F35442D8986FA751A3E44461"/>
  </w:style>
  <w:style w:type="paragraph" w:customStyle="1" w:styleId="83302F112FBD4A2B8141C4E70CCA2F4D">
    <w:name w:val="83302F112FBD4A2B8141C4E70CCA2F4D"/>
  </w:style>
  <w:style w:type="paragraph" w:customStyle="1" w:styleId="3000070422064B1693181AA2225F5600">
    <w:name w:val="3000070422064B1693181AA2225F5600"/>
  </w:style>
  <w:style w:type="paragraph" w:customStyle="1" w:styleId="4451DDF8EDE0425F928F7DB6FEAE0A28">
    <w:name w:val="4451DDF8EDE0425F928F7DB6FEAE0A28"/>
  </w:style>
  <w:style w:type="paragraph" w:customStyle="1" w:styleId="BD0DD49F16294DC3836F796D66AC71A5">
    <w:name w:val="BD0DD49F16294DC3836F796D66AC71A5"/>
  </w:style>
  <w:style w:type="paragraph" w:customStyle="1" w:styleId="BF2A5D1A791B4F2A8F01164F85B65082">
    <w:name w:val="BF2A5D1A791B4F2A8F01164F85B65082"/>
  </w:style>
  <w:style w:type="paragraph" w:customStyle="1" w:styleId="212D7B269DE2440FBA73D831E51503E1">
    <w:name w:val="212D7B269DE2440FBA73D831E51503E1"/>
  </w:style>
  <w:style w:type="paragraph" w:customStyle="1" w:styleId="8E6FCB65844C47D79C02C711DFAAB899">
    <w:name w:val="8E6FCB65844C47D79C02C711DFAAB899"/>
  </w:style>
  <w:style w:type="paragraph" w:customStyle="1" w:styleId="B02499AC646048F7B937D671EBE95844">
    <w:name w:val="B02499AC646048F7B937D671EBE95844"/>
  </w:style>
  <w:style w:type="paragraph" w:customStyle="1" w:styleId="7649FF099DFF415CA1CB66D04C97062F">
    <w:name w:val="7649FF099DFF415CA1CB66D04C97062F"/>
  </w:style>
  <w:style w:type="paragraph" w:customStyle="1" w:styleId="FAED9E4359614C92AB18DA7A696BFCF2">
    <w:name w:val="FAED9E4359614C92AB18DA7A696BFCF2"/>
  </w:style>
  <w:style w:type="paragraph" w:customStyle="1" w:styleId="DA49A3DCB48C4A3FA75487B9B9A8E8BB">
    <w:name w:val="DA49A3DCB48C4A3FA75487B9B9A8E8BB"/>
  </w:style>
  <w:style w:type="paragraph" w:customStyle="1" w:styleId="6441385FA8EE4AE387FD41B926969B5C">
    <w:name w:val="6441385FA8EE4AE387FD41B926969B5C"/>
  </w:style>
  <w:style w:type="paragraph" w:customStyle="1" w:styleId="FCFE61E2D8A14204B946421631643239">
    <w:name w:val="FCFE61E2D8A14204B946421631643239"/>
  </w:style>
  <w:style w:type="paragraph" w:customStyle="1" w:styleId="E1614A852ABD4F618F50F0A9C2777743">
    <w:name w:val="E1614A852ABD4F618F50F0A9C2777743"/>
  </w:style>
  <w:style w:type="paragraph" w:customStyle="1" w:styleId="49E4491557AC47D8A962E7C6F090CB77">
    <w:name w:val="49E4491557AC47D8A962E7C6F090CB77"/>
  </w:style>
  <w:style w:type="paragraph" w:customStyle="1" w:styleId="3039B1BE51854B9CBCA94520F27A6F1A">
    <w:name w:val="3039B1BE51854B9CBCA94520F27A6F1A"/>
  </w:style>
  <w:style w:type="paragraph" w:customStyle="1" w:styleId="8775F8F3D84448AF9A394AA1FFE6AB53">
    <w:name w:val="8775F8F3D84448AF9A394AA1FFE6AB53"/>
  </w:style>
  <w:style w:type="paragraph" w:customStyle="1" w:styleId="2734BABC6CB7474694EF719DE3A2B1D7">
    <w:name w:val="2734BABC6CB7474694EF719DE3A2B1D7"/>
  </w:style>
  <w:style w:type="paragraph" w:customStyle="1" w:styleId="5E29D535245546CAAED0628D8168D039">
    <w:name w:val="5E29D535245546CAAED0628D8168D039"/>
  </w:style>
  <w:style w:type="paragraph" w:customStyle="1" w:styleId="16DA3B29132741E0B8534F0272F04BFE">
    <w:name w:val="16DA3B29132741E0B8534F0272F04BFE"/>
  </w:style>
  <w:style w:type="paragraph" w:customStyle="1" w:styleId="34864F28016A4A3F98EF470660038A59">
    <w:name w:val="34864F28016A4A3F98EF470660038A59"/>
  </w:style>
  <w:style w:type="paragraph" w:customStyle="1" w:styleId="A64A1A3193BA47ACAF90CAC619262A47">
    <w:name w:val="A64A1A3193BA47ACAF90CAC619262A47"/>
  </w:style>
  <w:style w:type="paragraph" w:customStyle="1" w:styleId="D59BB94C5F344B658B4F140A45C10B05">
    <w:name w:val="D59BB94C5F344B658B4F140A45C10B05"/>
  </w:style>
  <w:style w:type="paragraph" w:customStyle="1" w:styleId="12E460B8570941E5B31EF00AE8B102B6">
    <w:name w:val="12E460B8570941E5B31EF00AE8B102B6"/>
  </w:style>
  <w:style w:type="paragraph" w:customStyle="1" w:styleId="B3708191A8DC4176A617B63B0A74C2FA">
    <w:name w:val="B3708191A8DC4176A617B63B0A74C2FA"/>
  </w:style>
  <w:style w:type="paragraph" w:customStyle="1" w:styleId="97EDF176FB3B4A05B3ED0D37A55C3F12">
    <w:name w:val="97EDF176FB3B4A05B3ED0D37A55C3F12"/>
  </w:style>
  <w:style w:type="paragraph" w:customStyle="1" w:styleId="97F3B87CD4BC4BE2AE89B1ADD25323F2">
    <w:name w:val="97F3B87CD4BC4BE2AE89B1ADD25323F2"/>
  </w:style>
  <w:style w:type="paragraph" w:customStyle="1" w:styleId="F00EB9CACE8F46AC9F086899482F2280">
    <w:name w:val="F00EB9CACE8F46AC9F086899482F2280"/>
  </w:style>
  <w:style w:type="paragraph" w:customStyle="1" w:styleId="7D439E04AF104FC1AAFB026E1AD37AB2">
    <w:name w:val="7D439E04AF104FC1AAFB026E1AD37AB2"/>
  </w:style>
  <w:style w:type="paragraph" w:customStyle="1" w:styleId="A35479E5E90B46949C2698C7B0BC2602">
    <w:name w:val="A35479E5E90B46949C2698C7B0BC2602"/>
  </w:style>
  <w:style w:type="paragraph" w:customStyle="1" w:styleId="2E77418F57F54FC0A9D4DDECF53D7B09">
    <w:name w:val="2E77418F57F54FC0A9D4DDECF53D7B09"/>
  </w:style>
  <w:style w:type="paragraph" w:customStyle="1" w:styleId="1C1239872E9D4E68952174FF4D0E712F">
    <w:name w:val="1C1239872E9D4E68952174FF4D0E712F"/>
  </w:style>
  <w:style w:type="paragraph" w:customStyle="1" w:styleId="5474B4C8AD4B4D109807255D8E8EF748">
    <w:name w:val="5474B4C8AD4B4D109807255D8E8EF748"/>
  </w:style>
  <w:style w:type="paragraph" w:customStyle="1" w:styleId="6E2FF1375DEF40839FC66C5E2D3DDFDC">
    <w:name w:val="6E2FF1375DEF40839FC66C5E2D3DDFDC"/>
  </w:style>
  <w:style w:type="paragraph" w:customStyle="1" w:styleId="1E4B9C82587C462C889E7CCDB6D1C775">
    <w:name w:val="1E4B9C82587C462C889E7CCDB6D1C775"/>
  </w:style>
  <w:style w:type="paragraph" w:customStyle="1" w:styleId="40A9026783154374A902606386D990C1">
    <w:name w:val="40A9026783154374A902606386D990C1"/>
  </w:style>
  <w:style w:type="paragraph" w:customStyle="1" w:styleId="664BF1D495FF41178FC2C297915E33BC">
    <w:name w:val="664BF1D495FF41178FC2C297915E33BC"/>
  </w:style>
  <w:style w:type="paragraph" w:customStyle="1" w:styleId="A2DEE607A77C4CAEB1DF6BD8C765DD05">
    <w:name w:val="A2DEE607A77C4CAEB1DF6BD8C765DD05"/>
  </w:style>
  <w:style w:type="paragraph" w:customStyle="1" w:styleId="2E86D9A14F3541E28F784412AA207318">
    <w:name w:val="2E86D9A14F3541E28F784412AA207318"/>
  </w:style>
  <w:style w:type="paragraph" w:customStyle="1" w:styleId="48AFD82001AD44E4B9DF65E34D888E53">
    <w:name w:val="48AFD82001AD44E4B9DF65E34D888E53"/>
  </w:style>
  <w:style w:type="paragraph" w:customStyle="1" w:styleId="EDC301A46A5B41BA9B4D349671A43201">
    <w:name w:val="EDC301A46A5B41BA9B4D349671A43201"/>
  </w:style>
  <w:style w:type="paragraph" w:customStyle="1" w:styleId="0C15C09AD21C48D6A01C2730D49D806A">
    <w:name w:val="0C15C09AD21C48D6A01C2730D49D806A"/>
  </w:style>
  <w:style w:type="paragraph" w:customStyle="1" w:styleId="E8315967364A4E4793DEF5813583EFD9">
    <w:name w:val="E8315967364A4E4793DEF5813583EFD9"/>
  </w:style>
  <w:style w:type="paragraph" w:customStyle="1" w:styleId="A47303169C00427DB680015B09EEC262">
    <w:name w:val="A47303169C00427DB680015B09EEC262"/>
  </w:style>
  <w:style w:type="paragraph" w:customStyle="1" w:styleId="96681B4B82C146A28DD1072012467DC6">
    <w:name w:val="96681B4B82C146A28DD1072012467DC6"/>
  </w:style>
  <w:style w:type="paragraph" w:customStyle="1" w:styleId="797B1EE1F91744F38A3B98EBBB47DA6F">
    <w:name w:val="797B1EE1F91744F38A3B98EBBB47DA6F"/>
  </w:style>
  <w:style w:type="paragraph" w:customStyle="1" w:styleId="63F1991ADD3C43D493A2E533EA47932D">
    <w:name w:val="63F1991ADD3C43D493A2E533EA47932D"/>
  </w:style>
  <w:style w:type="paragraph" w:customStyle="1" w:styleId="B7CAA3CE38994E7C8ADEACA589470177">
    <w:name w:val="B7CAA3CE38994E7C8ADEACA589470177"/>
  </w:style>
  <w:style w:type="paragraph" w:customStyle="1" w:styleId="C939D0C9A849414290CCE2BE0DE05907">
    <w:name w:val="C939D0C9A849414290CCE2BE0DE05907"/>
  </w:style>
  <w:style w:type="paragraph" w:customStyle="1" w:styleId="24E1CA6D474847C4A286DA6A06E1F2EA">
    <w:name w:val="24E1CA6D474847C4A286DA6A06E1F2EA"/>
  </w:style>
  <w:style w:type="paragraph" w:customStyle="1" w:styleId="0F0DB4D0F1814A5BB66842989D860A60">
    <w:name w:val="0F0DB4D0F1814A5BB66842989D860A60"/>
  </w:style>
  <w:style w:type="paragraph" w:customStyle="1" w:styleId="4F0EFDE675B84241A21C1A9B3BE2F1CE">
    <w:name w:val="4F0EFDE675B84241A21C1A9B3BE2F1CE"/>
  </w:style>
  <w:style w:type="paragraph" w:customStyle="1" w:styleId="DCF6C981BDA0482682B95DDA9A8A2C23">
    <w:name w:val="DCF6C981BDA0482682B95DDA9A8A2C23"/>
  </w:style>
  <w:style w:type="paragraph" w:customStyle="1" w:styleId="319FAF713AEE46D689A1A1FB07A449D7">
    <w:name w:val="319FAF713AEE46D689A1A1FB07A449D7"/>
  </w:style>
  <w:style w:type="paragraph" w:customStyle="1" w:styleId="94039AD3F73149E7A5EA4BA7699CE0C5">
    <w:name w:val="94039AD3F73149E7A5EA4BA7699CE0C5"/>
  </w:style>
  <w:style w:type="paragraph" w:customStyle="1" w:styleId="0A91FE2234234AAF81CB9A098EF0743F">
    <w:name w:val="0A91FE2234234AAF81CB9A098EF0743F"/>
  </w:style>
  <w:style w:type="paragraph" w:customStyle="1" w:styleId="9AEBD5BB6F9640009BFC682ABD4A1698">
    <w:name w:val="9AEBD5BB6F9640009BFC682ABD4A1698"/>
  </w:style>
  <w:style w:type="paragraph" w:customStyle="1" w:styleId="843551504F8543E7B049CD3DE4A306D9">
    <w:name w:val="843551504F8543E7B049CD3DE4A306D9"/>
  </w:style>
  <w:style w:type="paragraph" w:customStyle="1" w:styleId="3E09B1ED8E3D486DBAEDEE4A062889A9">
    <w:name w:val="3E09B1ED8E3D486DBAEDEE4A062889A9"/>
  </w:style>
  <w:style w:type="paragraph" w:customStyle="1" w:styleId="3C6BC2A9C9A542FDA42B20CAB2024978">
    <w:name w:val="3C6BC2A9C9A542FDA42B20CAB2024978"/>
  </w:style>
  <w:style w:type="paragraph" w:customStyle="1" w:styleId="32822970E3AC48E88010E5473EE320F8">
    <w:name w:val="32822970E3AC48E88010E5473EE320F8"/>
  </w:style>
  <w:style w:type="paragraph" w:customStyle="1" w:styleId="E52210AF72B04A96AA272E53D4A88216">
    <w:name w:val="E52210AF72B04A96AA272E53D4A88216"/>
  </w:style>
  <w:style w:type="paragraph" w:customStyle="1" w:styleId="8C770F3618DA406081E2DEA8563A0BE5">
    <w:name w:val="8C770F3618DA406081E2DEA8563A0BE5"/>
  </w:style>
  <w:style w:type="paragraph" w:customStyle="1" w:styleId="84D4F9F357604652812127F094D57AC8">
    <w:name w:val="84D4F9F357604652812127F094D57AC8"/>
  </w:style>
  <w:style w:type="paragraph" w:customStyle="1" w:styleId="44850FEEC0D54894BFABBCFACFEAC29E">
    <w:name w:val="44850FEEC0D54894BFABBCFACFEAC29E"/>
  </w:style>
  <w:style w:type="paragraph" w:customStyle="1" w:styleId="9D13739BC8EB47489E59AAD62AECD39D">
    <w:name w:val="9D13739BC8EB47489E59AAD62AECD39D"/>
  </w:style>
  <w:style w:type="paragraph" w:customStyle="1" w:styleId="FF5A85CD944C42CE8C11743C38B743E9">
    <w:name w:val="FF5A85CD944C42CE8C11743C38B743E9"/>
  </w:style>
  <w:style w:type="paragraph" w:customStyle="1" w:styleId="87DB4D6231F248C2ABFFAA3D85440C42">
    <w:name w:val="87DB4D6231F248C2ABFFAA3D85440C42"/>
  </w:style>
  <w:style w:type="paragraph" w:customStyle="1" w:styleId="34610B8581594DBDAAEF2B7B83A8AA9C">
    <w:name w:val="34610B8581594DBDAAEF2B7B83A8AA9C"/>
  </w:style>
  <w:style w:type="paragraph" w:customStyle="1" w:styleId="2EF84C8DA9C54566A5361D13D33513E8">
    <w:name w:val="2EF84C8DA9C54566A5361D13D33513E8"/>
  </w:style>
  <w:style w:type="paragraph" w:customStyle="1" w:styleId="28F9ACA88AA247C3B17F9202BEF310D4">
    <w:name w:val="28F9ACA88AA247C3B17F9202BEF310D4"/>
  </w:style>
  <w:style w:type="paragraph" w:customStyle="1" w:styleId="9BB0FEF320FC4FC08634506A84FA9414">
    <w:name w:val="9BB0FEF320FC4FC08634506A84FA9414"/>
  </w:style>
  <w:style w:type="paragraph" w:customStyle="1" w:styleId="FBFCFE2CD75D4A1ABBD8C70FB317BFC8">
    <w:name w:val="FBFCFE2CD75D4A1ABBD8C70FB317BFC8"/>
  </w:style>
  <w:style w:type="paragraph" w:customStyle="1" w:styleId="621560C7E14A48A184B54F7C87A82993">
    <w:name w:val="621560C7E14A48A184B54F7C87A82993"/>
  </w:style>
  <w:style w:type="paragraph" w:customStyle="1" w:styleId="1FA394B60AC74D7696F21488C63619F6">
    <w:name w:val="1FA394B60AC74D7696F21488C63619F6"/>
  </w:style>
  <w:style w:type="paragraph" w:customStyle="1" w:styleId="279230E8776C4E71A315C683BA03A94F">
    <w:name w:val="279230E8776C4E71A315C683BA03A94F"/>
  </w:style>
  <w:style w:type="paragraph" w:customStyle="1" w:styleId="06DD61721C0C4A32BA9CCBB7472922D9">
    <w:name w:val="06DD61721C0C4A32BA9CCBB7472922D9"/>
  </w:style>
  <w:style w:type="paragraph" w:customStyle="1" w:styleId="0C445A0E10F1426EB60D468B7BE43326">
    <w:name w:val="0C445A0E10F1426EB60D468B7BE43326"/>
  </w:style>
  <w:style w:type="paragraph" w:customStyle="1" w:styleId="E4DEC6455E6540E2949DA042A6D238D0">
    <w:name w:val="E4DEC6455E6540E2949DA042A6D238D0"/>
  </w:style>
  <w:style w:type="paragraph" w:customStyle="1" w:styleId="778DE27C026042B38867CA885CF10863">
    <w:name w:val="778DE27C026042B38867CA885CF10863"/>
  </w:style>
  <w:style w:type="paragraph" w:customStyle="1" w:styleId="B60DD9DADF004778BFB51ED8A0847B31">
    <w:name w:val="B60DD9DADF004778BFB51ED8A0847B31"/>
  </w:style>
  <w:style w:type="paragraph" w:customStyle="1" w:styleId="59E37AAB74BC4B7AACF4A382DD0A68E6">
    <w:name w:val="59E37AAB74BC4B7AACF4A382DD0A68E6"/>
  </w:style>
  <w:style w:type="paragraph" w:customStyle="1" w:styleId="0313AFCF739D40C8AEB4E91969727CB5">
    <w:name w:val="0313AFCF739D40C8AEB4E91969727CB5"/>
  </w:style>
  <w:style w:type="paragraph" w:customStyle="1" w:styleId="87DCDA92247548AFA73B80EEBD82457A">
    <w:name w:val="87DCDA92247548AFA73B80EEBD82457A"/>
  </w:style>
  <w:style w:type="paragraph" w:customStyle="1" w:styleId="57C2D25234E24398AE84959E1C889AC5">
    <w:name w:val="57C2D25234E24398AE84959E1C889AC5"/>
  </w:style>
  <w:style w:type="paragraph" w:customStyle="1" w:styleId="CD086A02A2F94DA0A3F8AD17DD57FBAB">
    <w:name w:val="CD086A02A2F94DA0A3F8AD17DD57FBAB"/>
  </w:style>
  <w:style w:type="paragraph" w:customStyle="1" w:styleId="8D6C56088FDD407B8F8AEBF8E1AA3BB6">
    <w:name w:val="8D6C56088FDD407B8F8AEBF8E1AA3BB6"/>
  </w:style>
  <w:style w:type="paragraph" w:customStyle="1" w:styleId="A1748F64B1EC451B9643DED9F96A6785">
    <w:name w:val="A1748F64B1EC451B9643DED9F96A6785"/>
  </w:style>
  <w:style w:type="paragraph" w:customStyle="1" w:styleId="F190D017BD39406EBB0B8563D8D8ED62">
    <w:name w:val="F190D017BD39406EBB0B8563D8D8ED62"/>
  </w:style>
  <w:style w:type="paragraph" w:customStyle="1" w:styleId="B3B45C0A011B4B5F905E42C9F656DD66">
    <w:name w:val="B3B45C0A011B4B5F905E42C9F656DD66"/>
  </w:style>
  <w:style w:type="paragraph" w:customStyle="1" w:styleId="6C869F7DD3004C98A809897519B547BE">
    <w:name w:val="6C869F7DD3004C98A809897519B547BE"/>
  </w:style>
  <w:style w:type="paragraph" w:customStyle="1" w:styleId="6F1E3A234ABA45C6A105667DC8B7C99A">
    <w:name w:val="6F1E3A234ABA45C6A105667DC8B7C99A"/>
  </w:style>
  <w:style w:type="paragraph" w:customStyle="1" w:styleId="5AC50FCB61E54A6F90797168F1467356">
    <w:name w:val="5AC50FCB61E54A6F90797168F1467356"/>
  </w:style>
  <w:style w:type="paragraph" w:customStyle="1" w:styleId="E45A5A59C25A4EBF872ABF283063C567">
    <w:name w:val="E45A5A59C25A4EBF872ABF283063C567"/>
  </w:style>
  <w:style w:type="paragraph" w:customStyle="1" w:styleId="8D38A66FB86C4714B95C84AA937200A8">
    <w:name w:val="8D38A66FB86C4714B95C84AA937200A8"/>
  </w:style>
  <w:style w:type="paragraph" w:customStyle="1" w:styleId="3ECFA6E926EC46698D1BEAB46964B0D2">
    <w:name w:val="3ECFA6E926EC46698D1BEAB46964B0D2"/>
  </w:style>
  <w:style w:type="paragraph" w:customStyle="1" w:styleId="099853D089984D618318DE2E59DDCBD5">
    <w:name w:val="099853D089984D618318DE2E59DDCBD5"/>
  </w:style>
  <w:style w:type="paragraph" w:customStyle="1" w:styleId="A9BE32D3107D43C28119BA5E9F93BED0">
    <w:name w:val="A9BE32D3107D43C28119BA5E9F93BED0"/>
  </w:style>
  <w:style w:type="paragraph" w:customStyle="1" w:styleId="62063EE10B6A45B38FC973BCE3855D30">
    <w:name w:val="62063EE10B6A45B38FC973BCE3855D30"/>
  </w:style>
  <w:style w:type="paragraph" w:customStyle="1" w:styleId="5013761109DB496C8B5B2D1F04E380E0">
    <w:name w:val="5013761109DB496C8B5B2D1F04E380E0"/>
  </w:style>
  <w:style w:type="paragraph" w:customStyle="1" w:styleId="AEB9C7AA7A82452AA927142533D1FC8D">
    <w:name w:val="AEB9C7AA7A82452AA927142533D1FC8D"/>
  </w:style>
  <w:style w:type="paragraph" w:customStyle="1" w:styleId="4AC5CE09F08C46529208B73A37C0ED8A">
    <w:name w:val="4AC5CE09F08C46529208B73A37C0ED8A"/>
  </w:style>
  <w:style w:type="paragraph" w:customStyle="1" w:styleId="1348CB208B94429586FD6C853D4DA66E">
    <w:name w:val="1348CB208B94429586FD6C853D4DA66E"/>
  </w:style>
  <w:style w:type="paragraph" w:customStyle="1" w:styleId="F057648BB4494FFB9B03455660B065BF">
    <w:name w:val="F057648BB4494FFB9B03455660B065BF"/>
  </w:style>
  <w:style w:type="paragraph" w:customStyle="1" w:styleId="860D05C4E1234C2D99D0F7D0F44AB3B3">
    <w:name w:val="860D05C4E1234C2D99D0F7D0F44AB3B3"/>
  </w:style>
  <w:style w:type="paragraph" w:customStyle="1" w:styleId="1AD3A76598E6413E97CA13EA8FC2F08F">
    <w:name w:val="1AD3A76598E6413E97CA13EA8FC2F08F"/>
  </w:style>
  <w:style w:type="paragraph" w:customStyle="1" w:styleId="53139DE08DA441ED95BB1E8B8082658D">
    <w:name w:val="53139DE08DA441ED95BB1E8B8082658D"/>
  </w:style>
  <w:style w:type="paragraph" w:customStyle="1" w:styleId="02B4FCFF25C24F9DB1BF38BD4302B414">
    <w:name w:val="02B4FCFF25C24F9DB1BF38BD4302B414"/>
  </w:style>
  <w:style w:type="paragraph" w:customStyle="1" w:styleId="C7DA299AA7654A6AA302BEA7BB2E5407">
    <w:name w:val="C7DA299AA7654A6AA302BEA7BB2E5407"/>
  </w:style>
  <w:style w:type="paragraph" w:customStyle="1" w:styleId="C4F760D0DC6D42C68544F2FD7D912442">
    <w:name w:val="C4F760D0DC6D42C68544F2FD7D912442"/>
  </w:style>
  <w:style w:type="paragraph" w:customStyle="1" w:styleId="D6EBF23EC7C1498C9B379BEDFC25A6A3">
    <w:name w:val="D6EBF23EC7C1498C9B379BEDFC25A6A3"/>
  </w:style>
  <w:style w:type="paragraph" w:customStyle="1" w:styleId="67199A88AEDE46F8AAD17FF7A6A447C4">
    <w:name w:val="67199A88AEDE46F8AAD17FF7A6A447C4"/>
  </w:style>
  <w:style w:type="paragraph" w:customStyle="1" w:styleId="7A14E56CDF3A49C998E31B0A93FEF9A3">
    <w:name w:val="7A14E56CDF3A49C998E31B0A93FEF9A3"/>
  </w:style>
  <w:style w:type="paragraph" w:customStyle="1" w:styleId="074D60AED1674F4FAF214A18B30ACFE3">
    <w:name w:val="074D60AED1674F4FAF214A18B30ACFE3"/>
  </w:style>
  <w:style w:type="paragraph" w:customStyle="1" w:styleId="A009F954F52946BB8547FB9B53EB60B9">
    <w:name w:val="A009F954F52946BB8547FB9B53EB60B9"/>
  </w:style>
  <w:style w:type="paragraph" w:customStyle="1" w:styleId="E57DB18C8AE54019A143B7CAA48DE4AE">
    <w:name w:val="E57DB18C8AE54019A143B7CAA48DE4AE"/>
  </w:style>
  <w:style w:type="paragraph" w:customStyle="1" w:styleId="4CF384C449B94DFBAB297ADAB86CEA93">
    <w:name w:val="4CF384C449B94DFBAB297ADAB86CEA93"/>
  </w:style>
  <w:style w:type="paragraph" w:customStyle="1" w:styleId="E891883F4589447EB3D30BCBC3869E0A">
    <w:name w:val="E891883F4589447EB3D30BCBC3869E0A"/>
  </w:style>
  <w:style w:type="paragraph" w:customStyle="1" w:styleId="218E8392B2AD4BC1A4E0695F377A789B">
    <w:name w:val="218E8392B2AD4BC1A4E0695F377A789B"/>
  </w:style>
  <w:style w:type="paragraph" w:customStyle="1" w:styleId="6C15237C217B438B87555BAC010806B4">
    <w:name w:val="6C15237C217B438B87555BAC010806B4"/>
  </w:style>
  <w:style w:type="paragraph" w:customStyle="1" w:styleId="31B30D12634248A9A2688BE4D0ECD0D4">
    <w:name w:val="31B30D12634248A9A2688BE4D0ECD0D4"/>
  </w:style>
  <w:style w:type="paragraph" w:customStyle="1" w:styleId="E10BE5D26E2549F2A166D0B0BFDDEDC8">
    <w:name w:val="E10BE5D26E2549F2A166D0B0BFDDEDC8"/>
  </w:style>
  <w:style w:type="paragraph" w:customStyle="1" w:styleId="3338B55E1E824E6CAC3CE7DD0B2BD8AB">
    <w:name w:val="3338B55E1E824E6CAC3CE7DD0B2BD8AB"/>
  </w:style>
  <w:style w:type="paragraph" w:customStyle="1" w:styleId="59266D67727E4DE7B5E297FCA4F054EE">
    <w:name w:val="59266D67727E4DE7B5E297FCA4F054EE"/>
  </w:style>
  <w:style w:type="paragraph" w:customStyle="1" w:styleId="6ABB6A259CF14B6AA7CF3E7E1B166C44">
    <w:name w:val="6ABB6A259CF14B6AA7CF3E7E1B166C44"/>
  </w:style>
  <w:style w:type="paragraph" w:customStyle="1" w:styleId="28AFF5A6ED1242E6A81F7377D38C6E46">
    <w:name w:val="28AFF5A6ED1242E6A81F7377D38C6E46"/>
  </w:style>
  <w:style w:type="paragraph" w:customStyle="1" w:styleId="E805F7EEB06942B4B448A2E43F1BB930">
    <w:name w:val="E805F7EEB06942B4B448A2E43F1BB930"/>
  </w:style>
  <w:style w:type="paragraph" w:customStyle="1" w:styleId="B9D832685BD9451FBD6FB062512A706D">
    <w:name w:val="B9D832685BD9451FBD6FB062512A706D"/>
  </w:style>
  <w:style w:type="paragraph" w:customStyle="1" w:styleId="97A3C882449247F88AD632234C6BFE9C">
    <w:name w:val="97A3C882449247F88AD632234C6BFE9C"/>
  </w:style>
  <w:style w:type="paragraph" w:customStyle="1" w:styleId="E285FBC88C3143F993CB62816829B5DC">
    <w:name w:val="E285FBC88C3143F993CB62816829B5DC"/>
  </w:style>
  <w:style w:type="paragraph" w:customStyle="1" w:styleId="CD04B5B1E3C64954BE1A2790C553BAF6">
    <w:name w:val="CD04B5B1E3C64954BE1A2790C553BAF6"/>
  </w:style>
  <w:style w:type="paragraph" w:customStyle="1" w:styleId="A577EB5172384355AAC5FE1F1F7D652C">
    <w:name w:val="A577EB5172384355AAC5FE1F1F7D652C"/>
  </w:style>
  <w:style w:type="paragraph" w:customStyle="1" w:styleId="5A46806DC0E24B1788B13C89C12AD981">
    <w:name w:val="5A46806DC0E24B1788B13C89C12AD981"/>
  </w:style>
  <w:style w:type="paragraph" w:customStyle="1" w:styleId="E1150056271D4FD8A67A1343693FB93D">
    <w:name w:val="E1150056271D4FD8A67A1343693FB93D"/>
  </w:style>
  <w:style w:type="paragraph" w:customStyle="1" w:styleId="29F5791C1DC94C479EFF0CB71144A9C0">
    <w:name w:val="29F5791C1DC94C479EFF0CB71144A9C0"/>
  </w:style>
  <w:style w:type="paragraph" w:customStyle="1" w:styleId="30716F3715C442E5BF496D3F2B9B1253">
    <w:name w:val="30716F3715C442E5BF496D3F2B9B1253"/>
  </w:style>
  <w:style w:type="paragraph" w:customStyle="1" w:styleId="A753571BAA1148BF9A33B84DC21E5469">
    <w:name w:val="A753571BAA1148BF9A33B84DC21E5469"/>
  </w:style>
  <w:style w:type="paragraph" w:customStyle="1" w:styleId="6D6B0D48BF484069B515994EE4A5A8CD">
    <w:name w:val="6D6B0D48BF484069B515994EE4A5A8CD"/>
  </w:style>
  <w:style w:type="paragraph" w:customStyle="1" w:styleId="FB8E2FB0FCD24BD7B6187E3DA80BE609">
    <w:name w:val="FB8E2FB0FCD24BD7B6187E3DA80BE609"/>
  </w:style>
  <w:style w:type="paragraph" w:customStyle="1" w:styleId="3E5126BB4736489DADFD7203FAC2839D">
    <w:name w:val="3E5126BB4736489DADFD7203FAC2839D"/>
  </w:style>
  <w:style w:type="paragraph" w:customStyle="1" w:styleId="65CFDA37282B40C9AD0EA23C16677E6B">
    <w:name w:val="65CFDA37282B40C9AD0EA23C16677E6B"/>
  </w:style>
  <w:style w:type="paragraph" w:customStyle="1" w:styleId="FEA69142863547A7A97E0549202EFEE4">
    <w:name w:val="FEA69142863547A7A97E0549202EFEE4"/>
  </w:style>
  <w:style w:type="paragraph" w:customStyle="1" w:styleId="F2B2936B7B1640D58653B4F1CE673DCA">
    <w:name w:val="F2B2936B7B1640D58653B4F1CE673DCA"/>
  </w:style>
  <w:style w:type="paragraph" w:customStyle="1" w:styleId="0467DE036AA24364A91ACA0567C9DD43">
    <w:name w:val="0467DE036AA24364A91ACA0567C9DD43"/>
  </w:style>
  <w:style w:type="paragraph" w:customStyle="1" w:styleId="8EBA6108F68A476CB854B618F85983B4">
    <w:name w:val="8EBA6108F68A476CB854B618F85983B4"/>
  </w:style>
  <w:style w:type="paragraph" w:customStyle="1" w:styleId="C1054715E5E74D60A4369A5C6F2340B9">
    <w:name w:val="C1054715E5E74D60A4369A5C6F2340B9"/>
  </w:style>
  <w:style w:type="paragraph" w:customStyle="1" w:styleId="A6932DC200F44D3C8C9655BA772804EA">
    <w:name w:val="A6932DC200F44D3C8C9655BA772804EA"/>
  </w:style>
  <w:style w:type="paragraph" w:customStyle="1" w:styleId="C89683741E6243C8AD443F8BEF4FA256">
    <w:name w:val="C89683741E6243C8AD443F8BEF4FA256"/>
  </w:style>
  <w:style w:type="paragraph" w:customStyle="1" w:styleId="2E430EB8545447A494B8EA0CFEC85B38">
    <w:name w:val="2E430EB8545447A494B8EA0CFEC85B38"/>
  </w:style>
  <w:style w:type="paragraph" w:customStyle="1" w:styleId="E93377F5766D4790AF35F8B2B71DB62E">
    <w:name w:val="E93377F5766D4790AF35F8B2B71DB62E"/>
  </w:style>
  <w:style w:type="paragraph" w:customStyle="1" w:styleId="A45B9C475AC24CDABF4BE1BECF2628AF">
    <w:name w:val="A45B9C475AC24CDABF4BE1BECF2628AF"/>
  </w:style>
  <w:style w:type="paragraph" w:customStyle="1" w:styleId="9D23CA4796324EFB91EBD27D0C511339">
    <w:name w:val="9D23CA4796324EFB91EBD27D0C511339"/>
  </w:style>
  <w:style w:type="paragraph" w:customStyle="1" w:styleId="DF0046FBBED542F1BF9DA9F649E2224A">
    <w:name w:val="DF0046FBBED542F1BF9DA9F649E2224A"/>
  </w:style>
  <w:style w:type="paragraph" w:customStyle="1" w:styleId="817A90B30327437EAE29F94CD6FECD5D">
    <w:name w:val="817A90B30327437EAE29F94CD6FECD5D"/>
  </w:style>
  <w:style w:type="paragraph" w:customStyle="1" w:styleId="86550506A5364CB496B27E97263629FA">
    <w:name w:val="86550506A5364CB496B27E97263629FA"/>
  </w:style>
  <w:style w:type="paragraph" w:customStyle="1" w:styleId="4A3AAD364AE844D09021816E15273D02">
    <w:name w:val="4A3AAD364AE844D09021816E15273D02"/>
  </w:style>
  <w:style w:type="paragraph" w:customStyle="1" w:styleId="9922897F4EBE47BEA955DA47AEC758DD">
    <w:name w:val="9922897F4EBE47BEA955DA47AEC758DD"/>
  </w:style>
  <w:style w:type="paragraph" w:customStyle="1" w:styleId="D65884DB90F0493E8C6AAFD7E2C64916">
    <w:name w:val="D65884DB90F0493E8C6AAFD7E2C64916"/>
  </w:style>
  <w:style w:type="paragraph" w:customStyle="1" w:styleId="8E0353E26BCF4C3482E8CB7BCBEF7B44">
    <w:name w:val="8E0353E26BCF4C3482E8CB7BCBEF7B44"/>
  </w:style>
  <w:style w:type="paragraph" w:customStyle="1" w:styleId="A6672FD4F26F41D8AF908E63C4082F8E">
    <w:name w:val="A6672FD4F26F41D8AF908E63C4082F8E"/>
  </w:style>
  <w:style w:type="paragraph" w:customStyle="1" w:styleId="538DDBF440354EB48AAF1C881BB38F7C">
    <w:name w:val="538DDBF440354EB48AAF1C881BB38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CE66F37-5CD3-47FE-B71E-5568217D7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B5A451-D620-45E3-8A95-3AA89D5137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85782C-80A3-4631-8B23-449B6BFEB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F9A196-CAFF-4056-A692-209B0BE006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services business plan.dotx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the Fuel Efficiency of Vintage Cars</dc:title>
  <dc:subject/>
  <dc:creator/>
  <cp:keywords/>
  <dc:description/>
  <cp:lastModifiedBy/>
  <cp:revision>1</cp:revision>
  <dcterms:created xsi:type="dcterms:W3CDTF">2021-05-04T15:23:00Z</dcterms:created>
  <dcterms:modified xsi:type="dcterms:W3CDTF">2021-05-04T16:18:00Z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